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957DB2" w14:textId="5A8FA892" w:rsidR="00E81978" w:rsidRPr="00C23147" w:rsidRDefault="000C54E2">
      <w:pPr>
        <w:pStyle w:val="Title"/>
        <w:rPr>
          <w:rFonts w:ascii="Calibri" w:hAnsi="Calibri" w:cs="Calibri"/>
        </w:rPr>
      </w:pPr>
      <w:sdt>
        <w:sdtPr>
          <w:rPr>
            <w:rFonts w:ascii="Calibri" w:hAnsi="Calibri" w:cs="Calibri"/>
          </w:rPr>
          <w:alias w:val="Title:"/>
          <w:tag w:val="Title:"/>
          <w:id w:val="726351117"/>
          <w:placeholder>
            <w:docPart w:val="C82249CA37DA4032B29BF24106313F2C"/>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563171">
            <w:rPr>
              <w:rFonts w:ascii="Calibri" w:hAnsi="Calibri" w:cs="Calibri"/>
            </w:rPr>
            <w:t xml:space="preserve">Inventory </w:t>
          </w:r>
          <w:r w:rsidR="00C23147" w:rsidRPr="00C23147">
            <w:rPr>
              <w:rFonts w:ascii="Calibri" w:hAnsi="Calibri" w:cs="Calibri"/>
            </w:rPr>
            <w:t>– The Data Warehouse Toolkit</w:t>
          </w:r>
        </w:sdtContent>
      </w:sdt>
    </w:p>
    <w:p w14:paraId="7203EE74" w14:textId="03D64B99" w:rsidR="00B823AA" w:rsidRPr="00C23147" w:rsidRDefault="00C23147" w:rsidP="00B823AA">
      <w:pPr>
        <w:pStyle w:val="Title2"/>
        <w:rPr>
          <w:rFonts w:ascii="Calibri" w:hAnsi="Calibri" w:cs="Calibri"/>
        </w:rPr>
      </w:pPr>
      <w:r w:rsidRPr="00C23147">
        <w:rPr>
          <w:rFonts w:ascii="Calibri" w:hAnsi="Calibri" w:cs="Calibri"/>
        </w:rPr>
        <w:t>Megan Cusey</w:t>
      </w:r>
    </w:p>
    <w:p w14:paraId="1BDFBB59" w14:textId="3FACD83A" w:rsidR="00E81978" w:rsidRPr="00C23147" w:rsidRDefault="00C23147" w:rsidP="00B823AA">
      <w:pPr>
        <w:pStyle w:val="Title2"/>
        <w:rPr>
          <w:rFonts w:ascii="Calibri" w:hAnsi="Calibri" w:cs="Calibri"/>
        </w:rPr>
      </w:pPr>
      <w:r w:rsidRPr="00C23147">
        <w:rPr>
          <w:rFonts w:ascii="Calibri" w:hAnsi="Calibri" w:cs="Calibri"/>
        </w:rPr>
        <w:t>Elmhurst College Spring B 2019</w:t>
      </w:r>
    </w:p>
    <w:p w14:paraId="26B00D8D" w14:textId="5ABB797A" w:rsidR="00C23147" w:rsidRPr="00C23147" w:rsidRDefault="00C23147" w:rsidP="00B823AA">
      <w:pPr>
        <w:pStyle w:val="Title2"/>
        <w:rPr>
          <w:rFonts w:ascii="Calibri" w:hAnsi="Calibri" w:cs="Calibri"/>
        </w:rPr>
      </w:pPr>
    </w:p>
    <w:p w14:paraId="65302B8A" w14:textId="77777777" w:rsidR="00C23147" w:rsidRPr="00C23147" w:rsidRDefault="00C23147">
      <w:pPr>
        <w:rPr>
          <w:rFonts w:ascii="Calibri" w:hAnsi="Calibri" w:cs="Calibri"/>
        </w:rPr>
      </w:pPr>
      <w:r w:rsidRPr="00C23147">
        <w:rPr>
          <w:rFonts w:ascii="Calibri" w:hAnsi="Calibri" w:cs="Calibri"/>
        </w:rPr>
        <w:br w:type="page"/>
      </w:r>
    </w:p>
    <w:p w14:paraId="2E9D11AA" w14:textId="45D21319" w:rsidR="00C23147" w:rsidRPr="00C23147" w:rsidRDefault="00C23147" w:rsidP="00C23147">
      <w:pPr>
        <w:pStyle w:val="Heading1"/>
        <w:jc w:val="left"/>
        <w:rPr>
          <w:rFonts w:ascii="Calibri" w:hAnsi="Calibri" w:cs="Calibri"/>
        </w:rPr>
      </w:pPr>
      <w:r w:rsidRPr="00C23147">
        <w:rPr>
          <w:rFonts w:ascii="Calibri" w:hAnsi="Calibri" w:cs="Calibri"/>
        </w:rPr>
        <w:lastRenderedPageBreak/>
        <w:t>Case Facts</w:t>
      </w:r>
    </w:p>
    <w:p w14:paraId="005B315C" w14:textId="37BB3F59" w:rsidR="007734DF" w:rsidRDefault="003E159A" w:rsidP="00BC13CC">
      <w:pPr>
        <w:rPr>
          <w:rFonts w:ascii="Calibri" w:hAnsi="Calibri" w:cs="Calibri"/>
        </w:rPr>
      </w:pPr>
      <w:r>
        <w:rPr>
          <w:rFonts w:ascii="Calibri" w:hAnsi="Calibri" w:cs="Calibri"/>
        </w:rPr>
        <w:t>For</w:t>
      </w:r>
      <w:r w:rsidR="00B1509A">
        <w:rPr>
          <w:rFonts w:ascii="Calibri" w:hAnsi="Calibri" w:cs="Calibri"/>
        </w:rPr>
        <w:t xml:space="preserve"> a data warehouse to be useful, </w:t>
      </w:r>
      <w:r>
        <w:rPr>
          <w:rFonts w:ascii="Calibri" w:hAnsi="Calibri" w:cs="Calibri"/>
        </w:rPr>
        <w:t>management must bring in all major operations into the data warehouse. Last week we discussed the architecture of the data warehouse for retail sales transactional data. This week we discuss another major</w:t>
      </w:r>
      <w:r w:rsidR="007734DF">
        <w:rPr>
          <w:rFonts w:ascii="Calibri" w:hAnsi="Calibri" w:cs="Calibri"/>
        </w:rPr>
        <w:t xml:space="preserve"> business process, Inventory.</w:t>
      </w:r>
      <w:r w:rsidR="00E46831">
        <w:rPr>
          <w:rFonts w:ascii="Calibri" w:hAnsi="Calibri" w:cs="Calibri"/>
        </w:rPr>
        <w:t xml:space="preserve"> Inventory is handled on two different levels</w:t>
      </w:r>
      <w:r w:rsidR="00BC13CC">
        <w:rPr>
          <w:rFonts w:ascii="Calibri" w:hAnsi="Calibri" w:cs="Calibri"/>
        </w:rPr>
        <w:t xml:space="preserve"> before it reaches the retail sales end of business: Warehouse and Store. The below proposed summary of data warehouse design incorporates three different fact tables: </w:t>
      </w:r>
      <w:r w:rsidR="00E1481E">
        <w:rPr>
          <w:rFonts w:ascii="Calibri" w:hAnsi="Calibri" w:cs="Calibri"/>
        </w:rPr>
        <w:t xml:space="preserve">Inventory Periodic Snapshot that </w:t>
      </w:r>
      <w:r w:rsidR="00681B5A">
        <w:rPr>
          <w:rFonts w:ascii="Calibri" w:hAnsi="Calibri" w:cs="Calibri"/>
        </w:rPr>
        <w:t xml:space="preserve">records information </w:t>
      </w:r>
      <w:r w:rsidR="001F4504">
        <w:rPr>
          <w:rFonts w:ascii="Calibri" w:hAnsi="Calibri" w:cs="Calibri"/>
        </w:rPr>
        <w:t>per day for the last 30 days, Inventory Periodic Snapshot that summarizes information on a monthly basis, and an Inventory Accumulating Snapshot for the Warehouse side of business.</w:t>
      </w:r>
    </w:p>
    <w:p w14:paraId="755DCD7E" w14:textId="148FF865" w:rsidR="00C23147" w:rsidRPr="00C23147" w:rsidRDefault="00C23147" w:rsidP="00C23147">
      <w:pPr>
        <w:pStyle w:val="Heading1"/>
        <w:jc w:val="left"/>
        <w:rPr>
          <w:rFonts w:ascii="Calibri" w:hAnsi="Calibri" w:cs="Calibri"/>
        </w:rPr>
      </w:pPr>
      <w:r w:rsidRPr="00C23147">
        <w:rPr>
          <w:rFonts w:ascii="Calibri" w:hAnsi="Calibri" w:cs="Calibri"/>
        </w:rPr>
        <w:t>Data Warehouse Concepts</w:t>
      </w:r>
    </w:p>
    <w:p w14:paraId="72390145" w14:textId="08909368" w:rsidR="00C23147" w:rsidRDefault="00174BB9" w:rsidP="00174BB9">
      <w:pPr>
        <w:pStyle w:val="Heading2"/>
        <w:rPr>
          <w:rFonts w:ascii="Calibri" w:hAnsi="Calibri" w:cs="Calibri"/>
        </w:rPr>
      </w:pPr>
      <w:r w:rsidRPr="00C44714">
        <w:rPr>
          <w:rFonts w:ascii="Calibri" w:hAnsi="Calibri" w:cs="Calibri"/>
        </w:rPr>
        <w:t>Step 1: Select the Business Process</w:t>
      </w:r>
    </w:p>
    <w:p w14:paraId="2D73A2D9" w14:textId="38D80CFC" w:rsidR="007734DF" w:rsidRPr="007734DF" w:rsidRDefault="007734DF" w:rsidP="007734DF">
      <w:pPr>
        <w:ind w:firstLine="0"/>
        <w:rPr>
          <w:rFonts w:ascii="Calibri" w:hAnsi="Calibri" w:cs="Calibri"/>
        </w:rPr>
      </w:pPr>
      <w:r>
        <w:rPr>
          <w:rFonts w:ascii="Calibri" w:hAnsi="Calibri" w:cs="Calibri"/>
        </w:rPr>
        <w:t xml:space="preserve">The life cycle of the </w:t>
      </w:r>
      <w:r w:rsidR="002646F1">
        <w:rPr>
          <w:rFonts w:ascii="Calibri" w:hAnsi="Calibri" w:cs="Calibri"/>
        </w:rPr>
        <w:t>i</w:t>
      </w:r>
      <w:r w:rsidRPr="007734DF">
        <w:rPr>
          <w:rFonts w:ascii="Calibri" w:hAnsi="Calibri" w:cs="Calibri"/>
        </w:rPr>
        <w:t xml:space="preserve">nventory </w:t>
      </w:r>
      <w:r w:rsidR="002646F1">
        <w:rPr>
          <w:rFonts w:ascii="Calibri" w:hAnsi="Calibri" w:cs="Calibri"/>
        </w:rPr>
        <w:t>process is as follows:</w:t>
      </w:r>
    </w:p>
    <w:p w14:paraId="073FDE61" w14:textId="0BE28677" w:rsidR="00E81841" w:rsidRDefault="002646F1" w:rsidP="00F16D3C">
      <w:pPr>
        <w:pStyle w:val="ListParagraph"/>
        <w:numPr>
          <w:ilvl w:val="0"/>
          <w:numId w:val="16"/>
        </w:numPr>
        <w:rPr>
          <w:rFonts w:ascii="Calibri" w:hAnsi="Calibri" w:cs="Calibri"/>
        </w:rPr>
      </w:pPr>
      <w:r>
        <w:rPr>
          <w:rFonts w:ascii="Calibri" w:hAnsi="Calibri" w:cs="Calibri"/>
        </w:rPr>
        <w:t>Send a purchase order to a manufacturer</w:t>
      </w:r>
    </w:p>
    <w:p w14:paraId="0C4D324A" w14:textId="7EF1E54B" w:rsidR="00421573" w:rsidRDefault="00421573" w:rsidP="00F16D3C">
      <w:pPr>
        <w:pStyle w:val="ListParagraph"/>
        <w:numPr>
          <w:ilvl w:val="0"/>
          <w:numId w:val="16"/>
        </w:numPr>
        <w:rPr>
          <w:rFonts w:ascii="Calibri" w:hAnsi="Calibri" w:cs="Calibri"/>
        </w:rPr>
      </w:pPr>
      <w:r>
        <w:rPr>
          <w:rFonts w:ascii="Calibri" w:hAnsi="Calibri" w:cs="Calibri"/>
        </w:rPr>
        <w:t>Receive a delivery from a manufacturer</w:t>
      </w:r>
    </w:p>
    <w:p w14:paraId="20F658DF" w14:textId="0E23DBDF" w:rsidR="00421573" w:rsidRDefault="00EB7530" w:rsidP="00F16D3C">
      <w:pPr>
        <w:pStyle w:val="ListParagraph"/>
        <w:numPr>
          <w:ilvl w:val="0"/>
          <w:numId w:val="16"/>
        </w:numPr>
        <w:rPr>
          <w:rFonts w:ascii="Calibri" w:hAnsi="Calibri" w:cs="Calibri"/>
        </w:rPr>
      </w:pPr>
      <w:r>
        <w:rPr>
          <w:rFonts w:ascii="Calibri" w:hAnsi="Calibri" w:cs="Calibri"/>
        </w:rPr>
        <w:t>Store product in the warehouse inventory</w:t>
      </w:r>
    </w:p>
    <w:p w14:paraId="10B6A0C1" w14:textId="740868F8" w:rsidR="00EB7530" w:rsidRDefault="00EB7530" w:rsidP="00F16D3C">
      <w:pPr>
        <w:pStyle w:val="ListParagraph"/>
        <w:numPr>
          <w:ilvl w:val="0"/>
          <w:numId w:val="16"/>
        </w:numPr>
        <w:rPr>
          <w:rFonts w:ascii="Calibri" w:hAnsi="Calibri" w:cs="Calibri"/>
        </w:rPr>
      </w:pPr>
      <w:r>
        <w:rPr>
          <w:rFonts w:ascii="Calibri" w:hAnsi="Calibri" w:cs="Calibri"/>
        </w:rPr>
        <w:t>Receive an order from a store</w:t>
      </w:r>
    </w:p>
    <w:p w14:paraId="01AFE2A4" w14:textId="54AD540D" w:rsidR="00EB7530" w:rsidRDefault="00A922B0" w:rsidP="00F16D3C">
      <w:pPr>
        <w:pStyle w:val="ListParagraph"/>
        <w:numPr>
          <w:ilvl w:val="0"/>
          <w:numId w:val="16"/>
        </w:numPr>
        <w:rPr>
          <w:rFonts w:ascii="Calibri" w:hAnsi="Calibri" w:cs="Calibri"/>
        </w:rPr>
      </w:pPr>
      <w:r>
        <w:rPr>
          <w:rFonts w:ascii="Calibri" w:hAnsi="Calibri" w:cs="Calibri"/>
        </w:rPr>
        <w:t>Send an order to the store</w:t>
      </w:r>
    </w:p>
    <w:p w14:paraId="187E5090" w14:textId="4339CF39" w:rsidR="00A922B0" w:rsidRDefault="00A922B0" w:rsidP="00F16D3C">
      <w:pPr>
        <w:pStyle w:val="ListParagraph"/>
        <w:numPr>
          <w:ilvl w:val="0"/>
          <w:numId w:val="16"/>
        </w:numPr>
        <w:rPr>
          <w:rFonts w:ascii="Calibri" w:hAnsi="Calibri" w:cs="Calibri"/>
        </w:rPr>
      </w:pPr>
      <w:r>
        <w:rPr>
          <w:rFonts w:ascii="Calibri" w:hAnsi="Calibri" w:cs="Calibri"/>
        </w:rPr>
        <w:t>Product is at the store’s inventory</w:t>
      </w:r>
    </w:p>
    <w:p w14:paraId="1BCFA290" w14:textId="61906A53" w:rsidR="00A922B0" w:rsidRPr="00F16D3C" w:rsidRDefault="001D3363" w:rsidP="00F16D3C">
      <w:pPr>
        <w:pStyle w:val="ListParagraph"/>
        <w:numPr>
          <w:ilvl w:val="0"/>
          <w:numId w:val="16"/>
        </w:numPr>
        <w:rPr>
          <w:rFonts w:ascii="Calibri" w:hAnsi="Calibri" w:cs="Calibri"/>
        </w:rPr>
      </w:pPr>
      <w:r>
        <w:rPr>
          <w:rFonts w:ascii="Calibri" w:hAnsi="Calibri" w:cs="Calibri"/>
        </w:rPr>
        <w:t>Retail Sales</w:t>
      </w:r>
    </w:p>
    <w:p w14:paraId="43A45C70" w14:textId="0F0B262C" w:rsidR="004B3B39" w:rsidRPr="004B3B39" w:rsidRDefault="00174BB9" w:rsidP="004B3B39">
      <w:pPr>
        <w:pStyle w:val="Heading2"/>
        <w:rPr>
          <w:rFonts w:ascii="Calibri" w:hAnsi="Calibri" w:cs="Calibri"/>
        </w:rPr>
      </w:pPr>
      <w:r w:rsidRPr="00C44714">
        <w:rPr>
          <w:rFonts w:ascii="Calibri" w:hAnsi="Calibri" w:cs="Calibri"/>
        </w:rPr>
        <w:t xml:space="preserve">Step 2: </w:t>
      </w:r>
      <w:r w:rsidR="00C44714" w:rsidRPr="00C44714">
        <w:rPr>
          <w:rFonts w:ascii="Calibri" w:hAnsi="Calibri" w:cs="Calibri"/>
        </w:rPr>
        <w:t>Declare the Grain</w:t>
      </w:r>
    </w:p>
    <w:p w14:paraId="71BB504B" w14:textId="026B7036" w:rsidR="004B3B39" w:rsidRDefault="004B3B39" w:rsidP="002C27BF">
      <w:pPr>
        <w:pStyle w:val="ListParagraph"/>
        <w:numPr>
          <w:ilvl w:val="0"/>
          <w:numId w:val="17"/>
        </w:numPr>
        <w:rPr>
          <w:rFonts w:ascii="Calibri" w:hAnsi="Calibri" w:cs="Calibri"/>
        </w:rPr>
      </w:pPr>
      <w:r>
        <w:rPr>
          <w:rFonts w:ascii="Calibri" w:hAnsi="Calibri" w:cs="Calibri"/>
        </w:rPr>
        <w:t>One row per product offered, per month</w:t>
      </w:r>
      <w:r w:rsidR="002D2AB4">
        <w:rPr>
          <w:rFonts w:ascii="Calibri" w:hAnsi="Calibri" w:cs="Calibri"/>
        </w:rPr>
        <w:t xml:space="preserve"> </w:t>
      </w:r>
      <w:r w:rsidR="002D2AB4">
        <w:rPr>
          <w:rFonts w:ascii="Calibri" w:hAnsi="Calibri" w:cs="Calibri"/>
        </w:rPr>
        <w:t>(Inventory Periodic Snapshot</w:t>
      </w:r>
      <w:r w:rsidR="002D2AB4">
        <w:rPr>
          <w:rFonts w:ascii="Calibri" w:hAnsi="Calibri" w:cs="Calibri"/>
        </w:rPr>
        <w:t>)</w:t>
      </w:r>
    </w:p>
    <w:p w14:paraId="6DAF35E6" w14:textId="23BDEF4A" w:rsidR="002C27BF" w:rsidRDefault="002C27BF" w:rsidP="002C27BF">
      <w:pPr>
        <w:pStyle w:val="ListParagraph"/>
        <w:numPr>
          <w:ilvl w:val="0"/>
          <w:numId w:val="17"/>
        </w:numPr>
        <w:rPr>
          <w:rFonts w:ascii="Calibri" w:hAnsi="Calibri" w:cs="Calibri"/>
        </w:rPr>
      </w:pPr>
      <w:r>
        <w:rPr>
          <w:rFonts w:ascii="Calibri" w:hAnsi="Calibri" w:cs="Calibri"/>
        </w:rPr>
        <w:t>One row per product offered, per day (Inventory Periodic Snapshot</w:t>
      </w:r>
      <w:r w:rsidR="004B3B39">
        <w:rPr>
          <w:rFonts w:ascii="Calibri" w:hAnsi="Calibri" w:cs="Calibri"/>
        </w:rPr>
        <w:t xml:space="preserve"> – Stored for</w:t>
      </w:r>
      <w:r w:rsidR="00681B5A">
        <w:rPr>
          <w:rFonts w:ascii="Calibri" w:hAnsi="Calibri" w:cs="Calibri"/>
        </w:rPr>
        <w:t xml:space="preserve"> 30</w:t>
      </w:r>
      <w:r w:rsidR="004B3B39">
        <w:rPr>
          <w:rFonts w:ascii="Calibri" w:hAnsi="Calibri" w:cs="Calibri"/>
        </w:rPr>
        <w:t xml:space="preserve"> days</w:t>
      </w:r>
      <w:r>
        <w:rPr>
          <w:rFonts w:ascii="Calibri" w:hAnsi="Calibri" w:cs="Calibri"/>
        </w:rPr>
        <w:t>)</w:t>
      </w:r>
    </w:p>
    <w:p w14:paraId="11BA5B52" w14:textId="5F3BA6D0" w:rsidR="002C27BF" w:rsidRPr="002C27BF" w:rsidRDefault="00F335F3" w:rsidP="002C27BF">
      <w:pPr>
        <w:pStyle w:val="ListParagraph"/>
        <w:numPr>
          <w:ilvl w:val="0"/>
          <w:numId w:val="17"/>
        </w:numPr>
        <w:rPr>
          <w:rFonts w:ascii="Calibri" w:hAnsi="Calibri" w:cs="Calibri"/>
        </w:rPr>
      </w:pPr>
      <w:r>
        <w:rPr>
          <w:rFonts w:ascii="Calibri" w:hAnsi="Calibri" w:cs="Calibri"/>
        </w:rPr>
        <w:lastRenderedPageBreak/>
        <w:t>One row per product order</w:t>
      </w:r>
      <w:r w:rsidR="004B3B39">
        <w:rPr>
          <w:rFonts w:ascii="Calibri" w:hAnsi="Calibri" w:cs="Calibri"/>
        </w:rPr>
        <w:t xml:space="preserve"> (Inventory Accumulating Snapshot)</w:t>
      </w:r>
    </w:p>
    <w:p w14:paraId="61CF4796" w14:textId="0D392F61" w:rsidR="00174BB9" w:rsidRPr="00C44714" w:rsidRDefault="00174BB9" w:rsidP="00174BB9">
      <w:pPr>
        <w:pStyle w:val="Heading2"/>
        <w:rPr>
          <w:rFonts w:ascii="Calibri" w:hAnsi="Calibri" w:cs="Calibri"/>
        </w:rPr>
      </w:pPr>
      <w:r w:rsidRPr="00C44714">
        <w:rPr>
          <w:rFonts w:ascii="Calibri" w:hAnsi="Calibri" w:cs="Calibri"/>
        </w:rPr>
        <w:t xml:space="preserve">Step 3: </w:t>
      </w:r>
      <w:r w:rsidR="00C44714" w:rsidRPr="00C44714">
        <w:rPr>
          <w:rFonts w:ascii="Calibri" w:hAnsi="Calibri" w:cs="Calibri"/>
        </w:rPr>
        <w:t>Identify the Dimensions</w:t>
      </w:r>
      <w:r w:rsidR="00A33CAE">
        <w:rPr>
          <w:rFonts w:ascii="Calibri" w:hAnsi="Calibri" w:cs="Calibri"/>
        </w:rPr>
        <w:t>/Attributes</w:t>
      </w:r>
    </w:p>
    <w:p w14:paraId="4E01AD90" w14:textId="1D9DCBB8" w:rsidR="00690A8C" w:rsidRDefault="00690A8C" w:rsidP="002D2AB4">
      <w:pPr>
        <w:pStyle w:val="ListParagraph"/>
        <w:numPr>
          <w:ilvl w:val="0"/>
          <w:numId w:val="17"/>
        </w:numPr>
        <w:rPr>
          <w:rFonts w:ascii="Calibri" w:hAnsi="Calibri" w:cs="Calibri"/>
        </w:rPr>
      </w:pPr>
      <w:r>
        <w:rPr>
          <w:rFonts w:ascii="Calibri" w:hAnsi="Calibri" w:cs="Calibri"/>
        </w:rPr>
        <w:t>Month</w:t>
      </w:r>
    </w:p>
    <w:p w14:paraId="28018B0A" w14:textId="2EB1556E" w:rsidR="00171E34" w:rsidRDefault="00171E34" w:rsidP="00171E34">
      <w:pPr>
        <w:pStyle w:val="ListParagraph"/>
        <w:numPr>
          <w:ilvl w:val="1"/>
          <w:numId w:val="17"/>
        </w:numPr>
        <w:rPr>
          <w:rFonts w:ascii="Calibri" w:hAnsi="Calibri" w:cs="Calibri"/>
        </w:rPr>
      </w:pPr>
      <w:r>
        <w:rPr>
          <w:rFonts w:ascii="Calibri" w:hAnsi="Calibri" w:cs="Calibri"/>
        </w:rPr>
        <w:t>Month</w:t>
      </w:r>
      <w:r w:rsidRPr="00ED19B7">
        <w:rPr>
          <w:rFonts w:ascii="Calibri" w:hAnsi="Calibri" w:cs="Calibri"/>
        </w:rPr>
        <w:t xml:space="preserve"> Key (PK)</w:t>
      </w:r>
    </w:p>
    <w:p w14:paraId="5E3FD10D" w14:textId="69D5E34B" w:rsidR="00171E34" w:rsidRDefault="00E46831" w:rsidP="00171E34">
      <w:pPr>
        <w:pStyle w:val="ListParagraph"/>
        <w:numPr>
          <w:ilvl w:val="1"/>
          <w:numId w:val="17"/>
        </w:numPr>
        <w:rPr>
          <w:rFonts w:ascii="Calibri" w:hAnsi="Calibri" w:cs="Calibri"/>
        </w:rPr>
      </w:pPr>
      <w:r>
        <w:rPr>
          <w:rFonts w:ascii="Calibri" w:hAnsi="Calibri" w:cs="Calibri"/>
        </w:rPr>
        <w:t>Month/Year</w:t>
      </w:r>
    </w:p>
    <w:p w14:paraId="4D7D9AAC" w14:textId="17A5AF7A" w:rsidR="00E46831" w:rsidRDefault="00E46831" w:rsidP="00171E34">
      <w:pPr>
        <w:pStyle w:val="ListParagraph"/>
        <w:numPr>
          <w:ilvl w:val="1"/>
          <w:numId w:val="17"/>
        </w:numPr>
        <w:rPr>
          <w:rFonts w:ascii="Calibri" w:hAnsi="Calibri" w:cs="Calibri"/>
        </w:rPr>
      </w:pPr>
      <w:r>
        <w:rPr>
          <w:rFonts w:ascii="Calibri" w:hAnsi="Calibri" w:cs="Calibri"/>
        </w:rPr>
        <w:t>Number of Holidays</w:t>
      </w:r>
    </w:p>
    <w:p w14:paraId="499D0625" w14:textId="6EC73EFE" w:rsidR="00171E34" w:rsidRPr="00E46831" w:rsidRDefault="00E46831" w:rsidP="00E46831">
      <w:pPr>
        <w:pStyle w:val="ListParagraph"/>
        <w:numPr>
          <w:ilvl w:val="1"/>
          <w:numId w:val="17"/>
        </w:numPr>
        <w:rPr>
          <w:rFonts w:ascii="Calibri" w:hAnsi="Calibri" w:cs="Calibri"/>
        </w:rPr>
      </w:pPr>
      <w:r>
        <w:rPr>
          <w:rFonts w:ascii="Calibri" w:hAnsi="Calibri" w:cs="Calibri"/>
        </w:rPr>
        <w:t>Season</w:t>
      </w:r>
    </w:p>
    <w:p w14:paraId="7E51F5E0" w14:textId="5EC9CA87" w:rsidR="00690A8C" w:rsidRDefault="00690A8C" w:rsidP="002D2AB4">
      <w:pPr>
        <w:pStyle w:val="ListParagraph"/>
        <w:numPr>
          <w:ilvl w:val="0"/>
          <w:numId w:val="17"/>
        </w:numPr>
        <w:rPr>
          <w:rFonts w:ascii="Calibri" w:hAnsi="Calibri" w:cs="Calibri"/>
        </w:rPr>
      </w:pPr>
      <w:r>
        <w:rPr>
          <w:rFonts w:ascii="Calibri" w:hAnsi="Calibri" w:cs="Calibri"/>
        </w:rPr>
        <w:t>Date</w:t>
      </w:r>
    </w:p>
    <w:p w14:paraId="63E39F49" w14:textId="77777777" w:rsidR="00171E34" w:rsidRDefault="00171E34" w:rsidP="00171E34">
      <w:pPr>
        <w:pStyle w:val="ListParagraph"/>
        <w:numPr>
          <w:ilvl w:val="1"/>
          <w:numId w:val="17"/>
        </w:numPr>
        <w:rPr>
          <w:rFonts w:ascii="Calibri" w:hAnsi="Calibri" w:cs="Calibri"/>
        </w:rPr>
      </w:pPr>
      <w:r w:rsidRPr="00ED19B7">
        <w:rPr>
          <w:rFonts w:ascii="Calibri" w:hAnsi="Calibri" w:cs="Calibri"/>
        </w:rPr>
        <w:t>Date Key (PK)</w:t>
      </w:r>
    </w:p>
    <w:p w14:paraId="686A53DF" w14:textId="77777777" w:rsidR="00171E34" w:rsidRDefault="00171E34" w:rsidP="00171E34">
      <w:pPr>
        <w:pStyle w:val="ListParagraph"/>
        <w:numPr>
          <w:ilvl w:val="1"/>
          <w:numId w:val="17"/>
        </w:numPr>
        <w:rPr>
          <w:rFonts w:ascii="Calibri" w:hAnsi="Calibri" w:cs="Calibri"/>
        </w:rPr>
      </w:pPr>
      <w:r w:rsidRPr="00ED19B7">
        <w:rPr>
          <w:rFonts w:ascii="Calibri" w:hAnsi="Calibri" w:cs="Calibri"/>
        </w:rPr>
        <w:t>Calendar Date YYYY-MM-DD</w:t>
      </w:r>
    </w:p>
    <w:p w14:paraId="4D67A0CE" w14:textId="77777777" w:rsidR="00171E34" w:rsidRDefault="00171E34" w:rsidP="00171E34">
      <w:pPr>
        <w:pStyle w:val="ListParagraph"/>
        <w:numPr>
          <w:ilvl w:val="1"/>
          <w:numId w:val="17"/>
        </w:numPr>
        <w:rPr>
          <w:rFonts w:ascii="Calibri" w:hAnsi="Calibri" w:cs="Calibri"/>
        </w:rPr>
      </w:pPr>
      <w:r w:rsidRPr="00ED19B7">
        <w:rPr>
          <w:rFonts w:ascii="Calibri" w:hAnsi="Calibri" w:cs="Calibri"/>
        </w:rPr>
        <w:t>Day of the Week</w:t>
      </w:r>
      <w:r>
        <w:rPr>
          <w:rFonts w:ascii="Calibri" w:hAnsi="Calibri" w:cs="Calibri"/>
        </w:rPr>
        <w:tab/>
      </w:r>
    </w:p>
    <w:p w14:paraId="5B443F57" w14:textId="77777777" w:rsidR="00171E34" w:rsidRDefault="00171E34" w:rsidP="00171E34">
      <w:pPr>
        <w:pStyle w:val="ListParagraph"/>
        <w:numPr>
          <w:ilvl w:val="1"/>
          <w:numId w:val="17"/>
        </w:numPr>
        <w:rPr>
          <w:rFonts w:ascii="Calibri" w:hAnsi="Calibri" w:cs="Calibri"/>
        </w:rPr>
      </w:pPr>
      <w:r w:rsidRPr="00ED19B7">
        <w:rPr>
          <w:rFonts w:ascii="Calibri" w:hAnsi="Calibri" w:cs="Calibri"/>
        </w:rPr>
        <w:t>Quarter</w:t>
      </w:r>
    </w:p>
    <w:p w14:paraId="3A4E6B0E" w14:textId="6D6DBE98" w:rsidR="00171E34" w:rsidRDefault="00171E34" w:rsidP="00171E34">
      <w:pPr>
        <w:pStyle w:val="ListParagraph"/>
        <w:numPr>
          <w:ilvl w:val="1"/>
          <w:numId w:val="17"/>
        </w:numPr>
        <w:rPr>
          <w:rFonts w:ascii="Calibri" w:hAnsi="Calibri" w:cs="Calibri"/>
        </w:rPr>
      </w:pPr>
      <w:r w:rsidRPr="00ED19B7">
        <w:rPr>
          <w:rFonts w:ascii="Calibri" w:hAnsi="Calibri" w:cs="Calibri"/>
        </w:rPr>
        <w:t>Season</w:t>
      </w:r>
    </w:p>
    <w:p w14:paraId="47449746" w14:textId="77777777" w:rsidR="00171E34" w:rsidRDefault="00171E34" w:rsidP="00171E34">
      <w:pPr>
        <w:pStyle w:val="ListParagraph"/>
        <w:numPr>
          <w:ilvl w:val="1"/>
          <w:numId w:val="17"/>
        </w:numPr>
        <w:rPr>
          <w:rFonts w:ascii="Calibri" w:hAnsi="Calibri" w:cs="Calibri"/>
        </w:rPr>
      </w:pPr>
      <w:r w:rsidRPr="00ED19B7">
        <w:rPr>
          <w:rFonts w:ascii="Calibri" w:hAnsi="Calibri" w:cs="Calibri"/>
        </w:rPr>
        <w:t>Holiday</w:t>
      </w:r>
    </w:p>
    <w:p w14:paraId="6D717110" w14:textId="11767293" w:rsidR="003B69A2" w:rsidRPr="00171E34" w:rsidRDefault="00171E34" w:rsidP="00171E34">
      <w:pPr>
        <w:pStyle w:val="ListParagraph"/>
        <w:numPr>
          <w:ilvl w:val="1"/>
          <w:numId w:val="17"/>
        </w:numPr>
        <w:rPr>
          <w:rFonts w:ascii="Calibri" w:hAnsi="Calibri" w:cs="Calibri"/>
        </w:rPr>
      </w:pPr>
      <w:r w:rsidRPr="00ED19B7">
        <w:rPr>
          <w:rFonts w:ascii="Calibri" w:hAnsi="Calibri" w:cs="Calibri"/>
        </w:rPr>
        <w:t>Weekend</w:t>
      </w:r>
    </w:p>
    <w:p w14:paraId="2834CD28" w14:textId="23E6D413" w:rsidR="00690A8C" w:rsidRDefault="00690A8C" w:rsidP="002D2AB4">
      <w:pPr>
        <w:pStyle w:val="ListParagraph"/>
        <w:numPr>
          <w:ilvl w:val="0"/>
          <w:numId w:val="17"/>
        </w:numPr>
        <w:rPr>
          <w:rFonts w:ascii="Calibri" w:hAnsi="Calibri" w:cs="Calibri"/>
        </w:rPr>
      </w:pPr>
      <w:r>
        <w:rPr>
          <w:rFonts w:ascii="Calibri" w:hAnsi="Calibri" w:cs="Calibri"/>
        </w:rPr>
        <w:t>Store</w:t>
      </w:r>
    </w:p>
    <w:p w14:paraId="6962A9ED" w14:textId="594A66DC" w:rsidR="003B69A2" w:rsidRDefault="003B69A2" w:rsidP="003B69A2">
      <w:pPr>
        <w:pStyle w:val="ListParagraph"/>
        <w:numPr>
          <w:ilvl w:val="1"/>
          <w:numId w:val="17"/>
        </w:numPr>
        <w:rPr>
          <w:rFonts w:ascii="Calibri" w:hAnsi="Calibri" w:cs="Calibri"/>
        </w:rPr>
      </w:pPr>
      <w:r>
        <w:rPr>
          <w:rFonts w:ascii="Calibri" w:hAnsi="Calibri" w:cs="Calibri"/>
        </w:rPr>
        <w:t>Store Key (PK)</w:t>
      </w:r>
    </w:p>
    <w:p w14:paraId="1658EBD4" w14:textId="5B475002" w:rsidR="003B69A2" w:rsidRDefault="003B69A2" w:rsidP="003B69A2">
      <w:pPr>
        <w:pStyle w:val="ListParagraph"/>
        <w:numPr>
          <w:ilvl w:val="1"/>
          <w:numId w:val="17"/>
        </w:numPr>
        <w:rPr>
          <w:rFonts w:ascii="Calibri" w:hAnsi="Calibri" w:cs="Calibri"/>
        </w:rPr>
      </w:pPr>
      <w:r>
        <w:rPr>
          <w:rFonts w:ascii="Calibri" w:hAnsi="Calibri" w:cs="Calibri"/>
        </w:rPr>
        <w:t>Store Name</w:t>
      </w:r>
    </w:p>
    <w:p w14:paraId="59D530F2" w14:textId="57EF1CF6" w:rsidR="003B69A2" w:rsidRDefault="003B69A2" w:rsidP="003B69A2">
      <w:pPr>
        <w:pStyle w:val="ListParagraph"/>
        <w:numPr>
          <w:ilvl w:val="1"/>
          <w:numId w:val="17"/>
        </w:numPr>
        <w:rPr>
          <w:rFonts w:ascii="Calibri" w:hAnsi="Calibri" w:cs="Calibri"/>
        </w:rPr>
      </w:pPr>
      <w:r>
        <w:rPr>
          <w:rFonts w:ascii="Calibri" w:hAnsi="Calibri" w:cs="Calibri"/>
        </w:rPr>
        <w:t xml:space="preserve">Store Address </w:t>
      </w:r>
    </w:p>
    <w:p w14:paraId="0B36FD10" w14:textId="764A8F62" w:rsidR="003B69A2" w:rsidRDefault="003B69A2" w:rsidP="003B69A2">
      <w:pPr>
        <w:pStyle w:val="ListParagraph"/>
        <w:numPr>
          <w:ilvl w:val="1"/>
          <w:numId w:val="17"/>
        </w:numPr>
        <w:rPr>
          <w:rFonts w:ascii="Calibri" w:hAnsi="Calibri" w:cs="Calibri"/>
        </w:rPr>
      </w:pPr>
      <w:r>
        <w:rPr>
          <w:rFonts w:ascii="Calibri" w:hAnsi="Calibri" w:cs="Calibri"/>
        </w:rPr>
        <w:t>Store City</w:t>
      </w:r>
    </w:p>
    <w:p w14:paraId="256B97F1" w14:textId="71B176F7" w:rsidR="003B69A2" w:rsidRDefault="003B69A2" w:rsidP="003B69A2">
      <w:pPr>
        <w:pStyle w:val="ListParagraph"/>
        <w:numPr>
          <w:ilvl w:val="1"/>
          <w:numId w:val="17"/>
        </w:numPr>
        <w:rPr>
          <w:rFonts w:ascii="Calibri" w:hAnsi="Calibri" w:cs="Calibri"/>
        </w:rPr>
      </w:pPr>
      <w:r>
        <w:rPr>
          <w:rFonts w:ascii="Calibri" w:hAnsi="Calibri" w:cs="Calibri"/>
        </w:rPr>
        <w:t>Store State</w:t>
      </w:r>
    </w:p>
    <w:p w14:paraId="6EC0D117" w14:textId="201B6DFC" w:rsidR="003B69A2" w:rsidRDefault="003B69A2" w:rsidP="003B69A2">
      <w:pPr>
        <w:pStyle w:val="ListParagraph"/>
        <w:numPr>
          <w:ilvl w:val="1"/>
          <w:numId w:val="17"/>
        </w:numPr>
        <w:rPr>
          <w:rFonts w:ascii="Calibri" w:hAnsi="Calibri" w:cs="Calibri"/>
        </w:rPr>
      </w:pPr>
      <w:r>
        <w:rPr>
          <w:rFonts w:ascii="Calibri" w:hAnsi="Calibri" w:cs="Calibri"/>
        </w:rPr>
        <w:t>Store Zip Code</w:t>
      </w:r>
    </w:p>
    <w:p w14:paraId="57572321" w14:textId="52463D75" w:rsidR="003B69A2" w:rsidRPr="003B69A2" w:rsidRDefault="003B69A2" w:rsidP="003B69A2">
      <w:pPr>
        <w:pStyle w:val="ListParagraph"/>
        <w:numPr>
          <w:ilvl w:val="1"/>
          <w:numId w:val="17"/>
        </w:numPr>
        <w:rPr>
          <w:rFonts w:ascii="Calibri" w:hAnsi="Calibri" w:cs="Calibri"/>
        </w:rPr>
      </w:pPr>
      <w:r>
        <w:rPr>
          <w:rFonts w:ascii="Calibri" w:hAnsi="Calibri" w:cs="Calibri"/>
        </w:rPr>
        <w:lastRenderedPageBreak/>
        <w:t>Store Manager</w:t>
      </w:r>
    </w:p>
    <w:p w14:paraId="17ADEB07" w14:textId="5B806674" w:rsidR="00690A8C" w:rsidRDefault="00690A8C" w:rsidP="002D2AB4">
      <w:pPr>
        <w:pStyle w:val="ListParagraph"/>
        <w:numPr>
          <w:ilvl w:val="0"/>
          <w:numId w:val="17"/>
        </w:numPr>
        <w:rPr>
          <w:rFonts w:ascii="Calibri" w:hAnsi="Calibri" w:cs="Calibri"/>
        </w:rPr>
      </w:pPr>
      <w:r>
        <w:rPr>
          <w:rFonts w:ascii="Calibri" w:hAnsi="Calibri" w:cs="Calibri"/>
        </w:rPr>
        <w:t>Product</w:t>
      </w:r>
    </w:p>
    <w:p w14:paraId="67E75D02" w14:textId="5DD33337" w:rsidR="003B69A2" w:rsidRDefault="003B69A2" w:rsidP="003B69A2">
      <w:pPr>
        <w:pStyle w:val="ListParagraph"/>
        <w:numPr>
          <w:ilvl w:val="1"/>
          <w:numId w:val="17"/>
        </w:numPr>
        <w:rPr>
          <w:rFonts w:ascii="Calibri" w:hAnsi="Calibri" w:cs="Calibri"/>
        </w:rPr>
      </w:pPr>
      <w:r>
        <w:rPr>
          <w:rFonts w:ascii="Calibri" w:hAnsi="Calibri" w:cs="Calibri"/>
        </w:rPr>
        <w:t>Product Key (PK)</w:t>
      </w:r>
    </w:p>
    <w:p w14:paraId="0CD044E1" w14:textId="0435ED8C" w:rsidR="003B69A2" w:rsidRPr="003B69A2" w:rsidRDefault="003B69A2" w:rsidP="003B69A2">
      <w:pPr>
        <w:pStyle w:val="ListParagraph"/>
        <w:numPr>
          <w:ilvl w:val="1"/>
          <w:numId w:val="17"/>
        </w:numPr>
        <w:rPr>
          <w:rFonts w:ascii="Calibri" w:hAnsi="Calibri" w:cs="Calibri"/>
        </w:rPr>
      </w:pPr>
      <w:r>
        <w:rPr>
          <w:rFonts w:ascii="Calibri" w:hAnsi="Calibri" w:cs="Calibri"/>
        </w:rPr>
        <w:t>Product Description</w:t>
      </w:r>
    </w:p>
    <w:p w14:paraId="5413D4ED" w14:textId="05B73A6C" w:rsidR="00690A8C" w:rsidRDefault="00690A8C" w:rsidP="002D2AB4">
      <w:pPr>
        <w:pStyle w:val="ListParagraph"/>
        <w:numPr>
          <w:ilvl w:val="0"/>
          <w:numId w:val="17"/>
        </w:numPr>
        <w:rPr>
          <w:rFonts w:ascii="Calibri" w:hAnsi="Calibri" w:cs="Calibri"/>
        </w:rPr>
      </w:pPr>
      <w:r>
        <w:rPr>
          <w:rFonts w:ascii="Calibri" w:hAnsi="Calibri" w:cs="Calibri"/>
        </w:rPr>
        <w:t>Warehouse</w:t>
      </w:r>
    </w:p>
    <w:p w14:paraId="6148F3F6" w14:textId="6AA8A668" w:rsidR="00E71DFF" w:rsidRDefault="00E71DFF" w:rsidP="00E71DFF">
      <w:pPr>
        <w:pStyle w:val="ListParagraph"/>
        <w:numPr>
          <w:ilvl w:val="1"/>
          <w:numId w:val="17"/>
        </w:numPr>
        <w:rPr>
          <w:rFonts w:ascii="Calibri" w:hAnsi="Calibri" w:cs="Calibri"/>
        </w:rPr>
      </w:pPr>
      <w:r>
        <w:rPr>
          <w:rFonts w:ascii="Calibri" w:hAnsi="Calibri" w:cs="Calibri"/>
        </w:rPr>
        <w:t>Warehouse Key</w:t>
      </w:r>
      <w:r w:rsidR="003B69A2">
        <w:rPr>
          <w:rFonts w:ascii="Calibri" w:hAnsi="Calibri" w:cs="Calibri"/>
        </w:rPr>
        <w:t xml:space="preserve"> (PK)</w:t>
      </w:r>
    </w:p>
    <w:p w14:paraId="52F7F5AE" w14:textId="62760184" w:rsidR="00E71DFF" w:rsidRDefault="003B69A2" w:rsidP="00E71DFF">
      <w:pPr>
        <w:pStyle w:val="ListParagraph"/>
        <w:numPr>
          <w:ilvl w:val="1"/>
          <w:numId w:val="17"/>
        </w:numPr>
        <w:rPr>
          <w:rFonts w:ascii="Calibri" w:hAnsi="Calibri" w:cs="Calibri"/>
        </w:rPr>
      </w:pPr>
      <w:r>
        <w:rPr>
          <w:rFonts w:ascii="Calibri" w:hAnsi="Calibri" w:cs="Calibri"/>
        </w:rPr>
        <w:t>Warehouse Number (NK)</w:t>
      </w:r>
    </w:p>
    <w:p w14:paraId="6425162B" w14:textId="5D18685D" w:rsidR="003B69A2" w:rsidRDefault="003B69A2" w:rsidP="00E71DFF">
      <w:pPr>
        <w:pStyle w:val="ListParagraph"/>
        <w:numPr>
          <w:ilvl w:val="1"/>
          <w:numId w:val="17"/>
        </w:numPr>
        <w:rPr>
          <w:rFonts w:ascii="Calibri" w:hAnsi="Calibri" w:cs="Calibri"/>
        </w:rPr>
      </w:pPr>
      <w:r>
        <w:rPr>
          <w:rFonts w:ascii="Calibri" w:hAnsi="Calibri" w:cs="Calibri"/>
        </w:rPr>
        <w:t>Warehouse Name</w:t>
      </w:r>
    </w:p>
    <w:p w14:paraId="0C689EBD" w14:textId="66C40904" w:rsidR="003B69A2" w:rsidRDefault="003B69A2" w:rsidP="00E71DFF">
      <w:pPr>
        <w:pStyle w:val="ListParagraph"/>
        <w:numPr>
          <w:ilvl w:val="1"/>
          <w:numId w:val="17"/>
        </w:numPr>
        <w:rPr>
          <w:rFonts w:ascii="Calibri" w:hAnsi="Calibri" w:cs="Calibri"/>
        </w:rPr>
      </w:pPr>
      <w:r>
        <w:rPr>
          <w:rFonts w:ascii="Calibri" w:hAnsi="Calibri" w:cs="Calibri"/>
        </w:rPr>
        <w:t>Warehouse Address</w:t>
      </w:r>
    </w:p>
    <w:p w14:paraId="099ADA17" w14:textId="20D9B902" w:rsidR="003B69A2" w:rsidRDefault="003B69A2" w:rsidP="00E71DFF">
      <w:pPr>
        <w:pStyle w:val="ListParagraph"/>
        <w:numPr>
          <w:ilvl w:val="1"/>
          <w:numId w:val="17"/>
        </w:numPr>
        <w:rPr>
          <w:rFonts w:ascii="Calibri" w:hAnsi="Calibri" w:cs="Calibri"/>
        </w:rPr>
      </w:pPr>
      <w:r>
        <w:rPr>
          <w:rFonts w:ascii="Calibri" w:hAnsi="Calibri" w:cs="Calibri"/>
        </w:rPr>
        <w:t>Warehouse City</w:t>
      </w:r>
    </w:p>
    <w:p w14:paraId="5B9B36A0" w14:textId="2AAFADC4" w:rsidR="003B69A2" w:rsidRDefault="003B69A2" w:rsidP="00E71DFF">
      <w:pPr>
        <w:pStyle w:val="ListParagraph"/>
        <w:numPr>
          <w:ilvl w:val="1"/>
          <w:numId w:val="17"/>
        </w:numPr>
        <w:rPr>
          <w:rFonts w:ascii="Calibri" w:hAnsi="Calibri" w:cs="Calibri"/>
        </w:rPr>
      </w:pPr>
      <w:r>
        <w:rPr>
          <w:rFonts w:ascii="Calibri" w:hAnsi="Calibri" w:cs="Calibri"/>
        </w:rPr>
        <w:t>Warehouse State</w:t>
      </w:r>
    </w:p>
    <w:p w14:paraId="30A9FA24" w14:textId="0382E061" w:rsidR="003B69A2" w:rsidRDefault="003B69A2" w:rsidP="00E71DFF">
      <w:pPr>
        <w:pStyle w:val="ListParagraph"/>
        <w:numPr>
          <w:ilvl w:val="1"/>
          <w:numId w:val="17"/>
        </w:numPr>
        <w:rPr>
          <w:rFonts w:ascii="Calibri" w:hAnsi="Calibri" w:cs="Calibri"/>
        </w:rPr>
      </w:pPr>
      <w:r>
        <w:rPr>
          <w:rFonts w:ascii="Calibri" w:hAnsi="Calibri" w:cs="Calibri"/>
        </w:rPr>
        <w:t>Warehouse Zip Code</w:t>
      </w:r>
    </w:p>
    <w:p w14:paraId="4EE69944" w14:textId="2CD39930" w:rsidR="003B69A2" w:rsidRDefault="003B69A2" w:rsidP="00E71DFF">
      <w:pPr>
        <w:pStyle w:val="ListParagraph"/>
        <w:numPr>
          <w:ilvl w:val="1"/>
          <w:numId w:val="17"/>
        </w:numPr>
        <w:rPr>
          <w:rFonts w:ascii="Calibri" w:hAnsi="Calibri" w:cs="Calibri"/>
        </w:rPr>
      </w:pPr>
      <w:r>
        <w:rPr>
          <w:rFonts w:ascii="Calibri" w:hAnsi="Calibri" w:cs="Calibri"/>
        </w:rPr>
        <w:t>Warehouse Total Square Footage</w:t>
      </w:r>
    </w:p>
    <w:p w14:paraId="0A8DE0A5" w14:textId="4CA89D6E" w:rsidR="00E71DFF" w:rsidRDefault="00E71DFF" w:rsidP="002D2AB4">
      <w:pPr>
        <w:pStyle w:val="ListParagraph"/>
        <w:numPr>
          <w:ilvl w:val="0"/>
          <w:numId w:val="17"/>
        </w:numPr>
        <w:rPr>
          <w:rFonts w:ascii="Calibri" w:hAnsi="Calibri" w:cs="Calibri"/>
        </w:rPr>
      </w:pPr>
      <w:r>
        <w:rPr>
          <w:rFonts w:ascii="Calibri" w:hAnsi="Calibri" w:cs="Calibri"/>
        </w:rPr>
        <w:t>Vendor</w:t>
      </w:r>
    </w:p>
    <w:p w14:paraId="7BAC5A60" w14:textId="39D63CBD" w:rsidR="003B69A2" w:rsidRDefault="003B69A2" w:rsidP="003B69A2">
      <w:pPr>
        <w:pStyle w:val="ListParagraph"/>
        <w:numPr>
          <w:ilvl w:val="1"/>
          <w:numId w:val="17"/>
        </w:numPr>
        <w:rPr>
          <w:rFonts w:ascii="Calibri" w:hAnsi="Calibri" w:cs="Calibri"/>
        </w:rPr>
      </w:pPr>
      <w:r>
        <w:rPr>
          <w:rFonts w:ascii="Calibri" w:hAnsi="Calibri" w:cs="Calibri"/>
        </w:rPr>
        <w:t>Vendor Key</w:t>
      </w:r>
    </w:p>
    <w:p w14:paraId="6AE4E3AB" w14:textId="1AE1F451" w:rsidR="003B69A2" w:rsidRDefault="003B69A2" w:rsidP="003B69A2">
      <w:pPr>
        <w:pStyle w:val="ListParagraph"/>
        <w:numPr>
          <w:ilvl w:val="1"/>
          <w:numId w:val="17"/>
        </w:numPr>
        <w:rPr>
          <w:rFonts w:ascii="Calibri" w:hAnsi="Calibri" w:cs="Calibri"/>
        </w:rPr>
      </w:pPr>
      <w:r>
        <w:rPr>
          <w:rFonts w:ascii="Calibri" w:hAnsi="Calibri" w:cs="Calibri"/>
        </w:rPr>
        <w:t>Vendor Name</w:t>
      </w:r>
    </w:p>
    <w:p w14:paraId="69667F78" w14:textId="76B7F253" w:rsidR="003B69A2" w:rsidRDefault="003B69A2" w:rsidP="003B69A2">
      <w:pPr>
        <w:pStyle w:val="ListParagraph"/>
        <w:numPr>
          <w:ilvl w:val="1"/>
          <w:numId w:val="17"/>
        </w:numPr>
        <w:rPr>
          <w:rFonts w:ascii="Calibri" w:hAnsi="Calibri" w:cs="Calibri"/>
        </w:rPr>
      </w:pPr>
      <w:r>
        <w:rPr>
          <w:rFonts w:ascii="Calibri" w:hAnsi="Calibri" w:cs="Calibri"/>
        </w:rPr>
        <w:t>Vendor Address</w:t>
      </w:r>
    </w:p>
    <w:p w14:paraId="09D84082" w14:textId="7FD19DAC" w:rsidR="003B69A2" w:rsidRDefault="003B69A2" w:rsidP="003B69A2">
      <w:pPr>
        <w:pStyle w:val="ListParagraph"/>
        <w:numPr>
          <w:ilvl w:val="1"/>
          <w:numId w:val="17"/>
        </w:numPr>
        <w:rPr>
          <w:rFonts w:ascii="Calibri" w:hAnsi="Calibri" w:cs="Calibri"/>
        </w:rPr>
      </w:pPr>
      <w:r>
        <w:rPr>
          <w:rFonts w:ascii="Calibri" w:hAnsi="Calibri" w:cs="Calibri"/>
        </w:rPr>
        <w:t>Vendor City</w:t>
      </w:r>
    </w:p>
    <w:p w14:paraId="279ADF46" w14:textId="3C294937" w:rsidR="003B69A2" w:rsidRDefault="003B69A2" w:rsidP="003B69A2">
      <w:pPr>
        <w:pStyle w:val="ListParagraph"/>
        <w:numPr>
          <w:ilvl w:val="1"/>
          <w:numId w:val="17"/>
        </w:numPr>
        <w:rPr>
          <w:rFonts w:ascii="Calibri" w:hAnsi="Calibri" w:cs="Calibri"/>
        </w:rPr>
      </w:pPr>
      <w:r>
        <w:rPr>
          <w:rFonts w:ascii="Calibri" w:hAnsi="Calibri" w:cs="Calibri"/>
        </w:rPr>
        <w:t>Vendor State</w:t>
      </w:r>
    </w:p>
    <w:p w14:paraId="114EB0BC" w14:textId="486EBE1E" w:rsidR="003B69A2" w:rsidRPr="003B69A2" w:rsidRDefault="003B69A2" w:rsidP="003B69A2">
      <w:pPr>
        <w:pStyle w:val="ListParagraph"/>
        <w:numPr>
          <w:ilvl w:val="1"/>
          <w:numId w:val="17"/>
        </w:numPr>
        <w:rPr>
          <w:rFonts w:ascii="Calibri" w:hAnsi="Calibri" w:cs="Calibri"/>
        </w:rPr>
      </w:pPr>
      <w:r>
        <w:rPr>
          <w:rFonts w:ascii="Calibri" w:hAnsi="Calibri" w:cs="Calibri"/>
        </w:rPr>
        <w:t>Vendor Zip Code</w:t>
      </w:r>
    </w:p>
    <w:p w14:paraId="762E7B43" w14:textId="21BA5E0F" w:rsidR="00E71DFF" w:rsidRPr="00E71DFF" w:rsidRDefault="00E71DFF" w:rsidP="00E71DFF">
      <w:pPr>
        <w:pStyle w:val="Heading3"/>
      </w:pPr>
      <w:r>
        <w:t>Grain-Dimension Table Summary</w:t>
      </w:r>
    </w:p>
    <w:p w14:paraId="39021037" w14:textId="310954A9" w:rsidR="002D2AB4" w:rsidRDefault="002D2AB4" w:rsidP="002D2AB4">
      <w:pPr>
        <w:pStyle w:val="ListParagraph"/>
        <w:numPr>
          <w:ilvl w:val="0"/>
          <w:numId w:val="17"/>
        </w:numPr>
        <w:rPr>
          <w:rFonts w:ascii="Calibri" w:hAnsi="Calibri" w:cs="Calibri"/>
        </w:rPr>
      </w:pPr>
      <w:r>
        <w:rPr>
          <w:rFonts w:ascii="Calibri" w:hAnsi="Calibri" w:cs="Calibri"/>
        </w:rPr>
        <w:t>One row per product offered, per month (Inventory Periodic Snapshot)</w:t>
      </w:r>
    </w:p>
    <w:p w14:paraId="472F3AB3" w14:textId="4836BA59" w:rsidR="00034121" w:rsidRDefault="006C116B" w:rsidP="00073A4A">
      <w:pPr>
        <w:pStyle w:val="ListParagraph"/>
        <w:numPr>
          <w:ilvl w:val="1"/>
          <w:numId w:val="17"/>
        </w:numPr>
        <w:rPr>
          <w:rFonts w:ascii="Calibri" w:hAnsi="Calibri" w:cs="Calibri"/>
        </w:rPr>
      </w:pPr>
      <w:r>
        <w:rPr>
          <w:rFonts w:ascii="Calibri" w:hAnsi="Calibri" w:cs="Calibri"/>
        </w:rPr>
        <w:lastRenderedPageBreak/>
        <w:t>Month</w:t>
      </w:r>
      <w:r w:rsidR="00034121">
        <w:rPr>
          <w:rFonts w:ascii="Calibri" w:hAnsi="Calibri" w:cs="Calibri"/>
        </w:rPr>
        <w:t xml:space="preserve"> Key (FK)</w:t>
      </w:r>
      <w:r w:rsidR="00E71DFF">
        <w:rPr>
          <w:rFonts w:ascii="Calibri" w:hAnsi="Calibri" w:cs="Calibri"/>
        </w:rPr>
        <w:t xml:space="preserve"> – Month Dimension</w:t>
      </w:r>
    </w:p>
    <w:p w14:paraId="18F98F7B" w14:textId="1EAB228A" w:rsidR="002D2AB4" w:rsidRDefault="00073A4A" w:rsidP="00073A4A">
      <w:pPr>
        <w:pStyle w:val="ListParagraph"/>
        <w:numPr>
          <w:ilvl w:val="1"/>
          <w:numId w:val="17"/>
        </w:numPr>
        <w:rPr>
          <w:rFonts w:ascii="Calibri" w:hAnsi="Calibri" w:cs="Calibri"/>
        </w:rPr>
      </w:pPr>
      <w:r>
        <w:rPr>
          <w:rFonts w:ascii="Calibri" w:hAnsi="Calibri" w:cs="Calibri"/>
        </w:rPr>
        <w:t>Product Key</w:t>
      </w:r>
      <w:r w:rsidR="00034121">
        <w:rPr>
          <w:rFonts w:ascii="Calibri" w:hAnsi="Calibri" w:cs="Calibri"/>
        </w:rPr>
        <w:t xml:space="preserve"> (FK)</w:t>
      </w:r>
      <w:r w:rsidR="00E71DFF">
        <w:rPr>
          <w:rFonts w:ascii="Calibri" w:hAnsi="Calibri" w:cs="Calibri"/>
        </w:rPr>
        <w:t xml:space="preserve"> – Product Dimension</w:t>
      </w:r>
    </w:p>
    <w:p w14:paraId="211D7A77" w14:textId="7C6930C4" w:rsidR="00034121" w:rsidRDefault="00034121" w:rsidP="00073A4A">
      <w:pPr>
        <w:pStyle w:val="ListParagraph"/>
        <w:numPr>
          <w:ilvl w:val="1"/>
          <w:numId w:val="17"/>
        </w:numPr>
        <w:rPr>
          <w:rFonts w:ascii="Calibri" w:hAnsi="Calibri" w:cs="Calibri"/>
        </w:rPr>
      </w:pPr>
      <w:r>
        <w:rPr>
          <w:rFonts w:ascii="Calibri" w:hAnsi="Calibri" w:cs="Calibri"/>
        </w:rPr>
        <w:t>Store Key (FK)</w:t>
      </w:r>
      <w:r w:rsidR="00E71DFF">
        <w:rPr>
          <w:rFonts w:ascii="Calibri" w:hAnsi="Calibri" w:cs="Calibri"/>
        </w:rPr>
        <w:t xml:space="preserve"> – Store Dimension</w:t>
      </w:r>
    </w:p>
    <w:p w14:paraId="25134159" w14:textId="77777777" w:rsidR="006C116B" w:rsidRDefault="006C116B" w:rsidP="006C116B">
      <w:pPr>
        <w:pStyle w:val="ListParagraph"/>
        <w:numPr>
          <w:ilvl w:val="0"/>
          <w:numId w:val="17"/>
        </w:numPr>
        <w:rPr>
          <w:rFonts w:ascii="Calibri" w:hAnsi="Calibri" w:cs="Calibri"/>
        </w:rPr>
      </w:pPr>
      <w:r>
        <w:rPr>
          <w:rFonts w:ascii="Calibri" w:hAnsi="Calibri" w:cs="Calibri"/>
        </w:rPr>
        <w:t>One row per product offered, per day (Inventory Periodic Snapshot – Stored for 7 days)</w:t>
      </w:r>
    </w:p>
    <w:p w14:paraId="17070768" w14:textId="61284296" w:rsidR="006C116B" w:rsidRDefault="006C116B" w:rsidP="006C116B">
      <w:pPr>
        <w:pStyle w:val="ListParagraph"/>
        <w:numPr>
          <w:ilvl w:val="1"/>
          <w:numId w:val="17"/>
        </w:numPr>
        <w:rPr>
          <w:rFonts w:ascii="Calibri" w:hAnsi="Calibri" w:cs="Calibri"/>
        </w:rPr>
      </w:pPr>
      <w:r>
        <w:rPr>
          <w:rFonts w:ascii="Calibri" w:hAnsi="Calibri" w:cs="Calibri"/>
        </w:rPr>
        <w:t>Date Key (FK)</w:t>
      </w:r>
      <w:r w:rsidR="00E71DFF">
        <w:rPr>
          <w:rFonts w:ascii="Calibri" w:hAnsi="Calibri" w:cs="Calibri"/>
        </w:rPr>
        <w:t xml:space="preserve"> – Date Dimension</w:t>
      </w:r>
    </w:p>
    <w:p w14:paraId="03B3DB3B" w14:textId="7FC262AF" w:rsidR="006C116B" w:rsidRDefault="006C116B" w:rsidP="006C116B">
      <w:pPr>
        <w:pStyle w:val="ListParagraph"/>
        <w:numPr>
          <w:ilvl w:val="1"/>
          <w:numId w:val="17"/>
        </w:numPr>
        <w:rPr>
          <w:rFonts w:ascii="Calibri" w:hAnsi="Calibri" w:cs="Calibri"/>
        </w:rPr>
      </w:pPr>
      <w:r>
        <w:rPr>
          <w:rFonts w:ascii="Calibri" w:hAnsi="Calibri" w:cs="Calibri"/>
        </w:rPr>
        <w:t>Product Key (FK)</w:t>
      </w:r>
      <w:r w:rsidR="00E71DFF">
        <w:rPr>
          <w:rFonts w:ascii="Calibri" w:hAnsi="Calibri" w:cs="Calibri"/>
        </w:rPr>
        <w:t xml:space="preserve"> – Product Dimension</w:t>
      </w:r>
    </w:p>
    <w:p w14:paraId="25EE0D9F" w14:textId="7525B886" w:rsidR="006C116B" w:rsidRDefault="006C116B" w:rsidP="006C116B">
      <w:pPr>
        <w:pStyle w:val="ListParagraph"/>
        <w:numPr>
          <w:ilvl w:val="1"/>
          <w:numId w:val="17"/>
        </w:numPr>
        <w:rPr>
          <w:rFonts w:ascii="Calibri" w:hAnsi="Calibri" w:cs="Calibri"/>
        </w:rPr>
      </w:pPr>
      <w:r>
        <w:rPr>
          <w:rFonts w:ascii="Calibri" w:hAnsi="Calibri" w:cs="Calibri"/>
        </w:rPr>
        <w:t>Store Key (FK)</w:t>
      </w:r>
      <w:r w:rsidR="00E71DFF">
        <w:rPr>
          <w:rFonts w:ascii="Calibri" w:hAnsi="Calibri" w:cs="Calibri"/>
        </w:rPr>
        <w:t xml:space="preserve"> – Store Dimension</w:t>
      </w:r>
    </w:p>
    <w:p w14:paraId="0DE3625E" w14:textId="77777777" w:rsidR="00044691" w:rsidRPr="002C27BF" w:rsidRDefault="00044691" w:rsidP="00044691">
      <w:pPr>
        <w:pStyle w:val="ListParagraph"/>
        <w:numPr>
          <w:ilvl w:val="0"/>
          <w:numId w:val="17"/>
        </w:numPr>
        <w:rPr>
          <w:rFonts w:ascii="Calibri" w:hAnsi="Calibri" w:cs="Calibri"/>
        </w:rPr>
      </w:pPr>
      <w:r>
        <w:rPr>
          <w:rFonts w:ascii="Calibri" w:hAnsi="Calibri" w:cs="Calibri"/>
        </w:rPr>
        <w:t>One row per product order (Inventory Accumulating Snapshot)</w:t>
      </w:r>
    </w:p>
    <w:p w14:paraId="4A3ABCBD" w14:textId="6F756EFB" w:rsidR="00044691" w:rsidRDefault="00044691" w:rsidP="00044691">
      <w:pPr>
        <w:pStyle w:val="ListParagraph"/>
        <w:numPr>
          <w:ilvl w:val="1"/>
          <w:numId w:val="17"/>
        </w:numPr>
        <w:rPr>
          <w:rFonts w:ascii="Calibri" w:hAnsi="Calibri" w:cs="Calibri"/>
        </w:rPr>
      </w:pPr>
      <w:r>
        <w:rPr>
          <w:rFonts w:ascii="Calibri" w:hAnsi="Calibri" w:cs="Calibri"/>
        </w:rPr>
        <w:t>Product Key (FK)</w:t>
      </w:r>
      <w:r w:rsidR="00E71DFF">
        <w:rPr>
          <w:rFonts w:ascii="Calibri" w:hAnsi="Calibri" w:cs="Calibri"/>
        </w:rPr>
        <w:t xml:space="preserve"> – Product Dimension</w:t>
      </w:r>
    </w:p>
    <w:p w14:paraId="4A677919" w14:textId="5381E29B" w:rsidR="00044691" w:rsidRDefault="00044691" w:rsidP="00044691">
      <w:pPr>
        <w:pStyle w:val="ListParagraph"/>
        <w:numPr>
          <w:ilvl w:val="1"/>
          <w:numId w:val="17"/>
        </w:numPr>
        <w:rPr>
          <w:rFonts w:ascii="Calibri" w:hAnsi="Calibri" w:cs="Calibri"/>
        </w:rPr>
      </w:pPr>
      <w:r>
        <w:rPr>
          <w:rFonts w:ascii="Calibri" w:hAnsi="Calibri" w:cs="Calibri"/>
        </w:rPr>
        <w:t>Warehouse Key (FK)</w:t>
      </w:r>
      <w:r w:rsidR="00E71DFF">
        <w:rPr>
          <w:rFonts w:ascii="Calibri" w:hAnsi="Calibri" w:cs="Calibri"/>
        </w:rPr>
        <w:t xml:space="preserve"> – Warehouse Dimension</w:t>
      </w:r>
    </w:p>
    <w:p w14:paraId="7E9D9722" w14:textId="674D165E" w:rsidR="00044691" w:rsidRDefault="00044691" w:rsidP="00044691">
      <w:pPr>
        <w:pStyle w:val="ListParagraph"/>
        <w:numPr>
          <w:ilvl w:val="1"/>
          <w:numId w:val="17"/>
        </w:numPr>
        <w:rPr>
          <w:rFonts w:ascii="Calibri" w:hAnsi="Calibri" w:cs="Calibri"/>
        </w:rPr>
      </w:pPr>
      <w:r>
        <w:rPr>
          <w:rFonts w:ascii="Calibri" w:hAnsi="Calibri" w:cs="Calibri"/>
        </w:rPr>
        <w:t>Vendor Key (FK)</w:t>
      </w:r>
      <w:r w:rsidR="00E71DFF">
        <w:rPr>
          <w:rFonts w:ascii="Calibri" w:hAnsi="Calibri" w:cs="Calibri"/>
        </w:rPr>
        <w:t xml:space="preserve"> – Vendor Dimension</w:t>
      </w:r>
    </w:p>
    <w:p w14:paraId="7EBBF87F" w14:textId="7BCF4219" w:rsidR="00044691" w:rsidRDefault="00044691" w:rsidP="00044691">
      <w:pPr>
        <w:pStyle w:val="ListParagraph"/>
        <w:numPr>
          <w:ilvl w:val="1"/>
          <w:numId w:val="17"/>
        </w:numPr>
        <w:rPr>
          <w:rFonts w:ascii="Calibri" w:hAnsi="Calibri" w:cs="Calibri"/>
        </w:rPr>
      </w:pPr>
      <w:r>
        <w:rPr>
          <w:rFonts w:ascii="Calibri" w:hAnsi="Calibri" w:cs="Calibri"/>
        </w:rPr>
        <w:t>Date Received Key (FK)</w:t>
      </w:r>
      <w:r w:rsidR="00E71DFF">
        <w:rPr>
          <w:rFonts w:ascii="Calibri" w:hAnsi="Calibri" w:cs="Calibri"/>
        </w:rPr>
        <w:t xml:space="preserve"> – Date Dimension</w:t>
      </w:r>
    </w:p>
    <w:p w14:paraId="0C3917CD" w14:textId="04B73C5F" w:rsidR="00044691" w:rsidRPr="00E71DFF" w:rsidRDefault="00044691" w:rsidP="00E71DFF">
      <w:pPr>
        <w:pStyle w:val="ListParagraph"/>
        <w:numPr>
          <w:ilvl w:val="1"/>
          <w:numId w:val="17"/>
        </w:numPr>
        <w:rPr>
          <w:rFonts w:ascii="Calibri" w:hAnsi="Calibri" w:cs="Calibri"/>
        </w:rPr>
      </w:pPr>
      <w:r>
        <w:rPr>
          <w:rFonts w:ascii="Calibri" w:hAnsi="Calibri" w:cs="Calibri"/>
        </w:rPr>
        <w:t>Date Inspected Key (FK)</w:t>
      </w:r>
      <w:r w:rsidR="00E71DFF">
        <w:rPr>
          <w:rFonts w:ascii="Calibri" w:hAnsi="Calibri" w:cs="Calibri"/>
        </w:rPr>
        <w:t xml:space="preserve"> </w:t>
      </w:r>
      <w:r w:rsidR="00E71DFF">
        <w:rPr>
          <w:rFonts w:ascii="Calibri" w:hAnsi="Calibri" w:cs="Calibri"/>
        </w:rPr>
        <w:t>– Date Dimension</w:t>
      </w:r>
    </w:p>
    <w:p w14:paraId="0552CA19" w14:textId="31779A6D" w:rsidR="00044691" w:rsidRPr="00E71DFF" w:rsidRDefault="00044691" w:rsidP="00E71DFF">
      <w:pPr>
        <w:pStyle w:val="ListParagraph"/>
        <w:numPr>
          <w:ilvl w:val="1"/>
          <w:numId w:val="17"/>
        </w:numPr>
        <w:rPr>
          <w:rFonts w:ascii="Calibri" w:hAnsi="Calibri" w:cs="Calibri"/>
        </w:rPr>
      </w:pPr>
      <w:r>
        <w:rPr>
          <w:rFonts w:ascii="Calibri" w:hAnsi="Calibri" w:cs="Calibri"/>
        </w:rPr>
        <w:t>Date Bin Placement Key (FK)</w:t>
      </w:r>
      <w:r w:rsidR="00E71DFF" w:rsidRPr="00E71DFF">
        <w:rPr>
          <w:rFonts w:ascii="Calibri" w:hAnsi="Calibri" w:cs="Calibri"/>
        </w:rPr>
        <w:t xml:space="preserve"> </w:t>
      </w:r>
      <w:r w:rsidR="00E71DFF">
        <w:rPr>
          <w:rFonts w:ascii="Calibri" w:hAnsi="Calibri" w:cs="Calibri"/>
        </w:rPr>
        <w:t>– Date Dimension</w:t>
      </w:r>
    </w:p>
    <w:p w14:paraId="541FE484" w14:textId="12DF0A0D" w:rsidR="00044691" w:rsidRPr="00E71DFF" w:rsidRDefault="00044691" w:rsidP="00E71DFF">
      <w:pPr>
        <w:pStyle w:val="ListParagraph"/>
        <w:numPr>
          <w:ilvl w:val="1"/>
          <w:numId w:val="17"/>
        </w:numPr>
        <w:rPr>
          <w:rFonts w:ascii="Calibri" w:hAnsi="Calibri" w:cs="Calibri"/>
        </w:rPr>
      </w:pPr>
      <w:r>
        <w:rPr>
          <w:rFonts w:ascii="Calibri" w:hAnsi="Calibri" w:cs="Calibri"/>
        </w:rPr>
        <w:t>Date Initial Shipment Key (FK)</w:t>
      </w:r>
      <w:r w:rsidR="00E71DFF" w:rsidRPr="00E71DFF">
        <w:rPr>
          <w:rFonts w:ascii="Calibri" w:hAnsi="Calibri" w:cs="Calibri"/>
        </w:rPr>
        <w:t xml:space="preserve"> </w:t>
      </w:r>
      <w:r w:rsidR="00E71DFF">
        <w:rPr>
          <w:rFonts w:ascii="Calibri" w:hAnsi="Calibri" w:cs="Calibri"/>
        </w:rPr>
        <w:t>– Date Dimension</w:t>
      </w:r>
    </w:p>
    <w:p w14:paraId="0E43A1CD" w14:textId="3072BAD8" w:rsidR="00174BB9" w:rsidRPr="00C44714" w:rsidRDefault="00174BB9" w:rsidP="00174BB9">
      <w:pPr>
        <w:pStyle w:val="Heading2"/>
        <w:rPr>
          <w:rFonts w:ascii="Calibri" w:hAnsi="Calibri" w:cs="Calibri"/>
        </w:rPr>
      </w:pPr>
      <w:r w:rsidRPr="00C44714">
        <w:rPr>
          <w:rFonts w:ascii="Calibri" w:hAnsi="Calibri" w:cs="Calibri"/>
        </w:rPr>
        <w:t xml:space="preserve">Step 4: </w:t>
      </w:r>
      <w:r w:rsidR="00C44714" w:rsidRPr="00C44714">
        <w:rPr>
          <w:rFonts w:ascii="Calibri" w:hAnsi="Calibri" w:cs="Calibri"/>
        </w:rPr>
        <w:t>Identify the Facts</w:t>
      </w:r>
    </w:p>
    <w:p w14:paraId="72D42496" w14:textId="77777777" w:rsidR="00690A8C" w:rsidRDefault="00690A8C" w:rsidP="00690A8C">
      <w:pPr>
        <w:pStyle w:val="ListParagraph"/>
        <w:numPr>
          <w:ilvl w:val="0"/>
          <w:numId w:val="17"/>
        </w:numPr>
        <w:rPr>
          <w:rFonts w:ascii="Calibri" w:hAnsi="Calibri" w:cs="Calibri"/>
        </w:rPr>
      </w:pPr>
      <w:r>
        <w:rPr>
          <w:rFonts w:ascii="Calibri" w:hAnsi="Calibri" w:cs="Calibri"/>
        </w:rPr>
        <w:t>One row per product offered, per month (Inventory Periodic Snapshot)</w:t>
      </w:r>
    </w:p>
    <w:p w14:paraId="0C68AF46" w14:textId="77777777" w:rsidR="00690A8C" w:rsidRDefault="00690A8C" w:rsidP="00690A8C">
      <w:pPr>
        <w:pStyle w:val="ListParagraph"/>
        <w:numPr>
          <w:ilvl w:val="1"/>
          <w:numId w:val="17"/>
        </w:numPr>
        <w:rPr>
          <w:rFonts w:ascii="Calibri" w:hAnsi="Calibri" w:cs="Calibri"/>
        </w:rPr>
      </w:pPr>
      <w:r>
        <w:rPr>
          <w:rFonts w:ascii="Calibri" w:hAnsi="Calibri" w:cs="Calibri"/>
        </w:rPr>
        <w:t xml:space="preserve">Quantity </w:t>
      </w:r>
      <w:proofErr w:type="gramStart"/>
      <w:r>
        <w:rPr>
          <w:rFonts w:ascii="Calibri" w:hAnsi="Calibri" w:cs="Calibri"/>
        </w:rPr>
        <w:t>On</w:t>
      </w:r>
      <w:proofErr w:type="gramEnd"/>
      <w:r>
        <w:rPr>
          <w:rFonts w:ascii="Calibri" w:hAnsi="Calibri" w:cs="Calibri"/>
        </w:rPr>
        <w:t xml:space="preserve"> Hand </w:t>
      </w:r>
    </w:p>
    <w:p w14:paraId="2718C1E2" w14:textId="77777777" w:rsidR="00690A8C" w:rsidRDefault="00690A8C" w:rsidP="00690A8C">
      <w:pPr>
        <w:pStyle w:val="ListParagraph"/>
        <w:numPr>
          <w:ilvl w:val="1"/>
          <w:numId w:val="17"/>
        </w:numPr>
        <w:rPr>
          <w:rFonts w:ascii="Calibri" w:hAnsi="Calibri" w:cs="Calibri"/>
        </w:rPr>
      </w:pPr>
      <w:r>
        <w:rPr>
          <w:rFonts w:ascii="Calibri" w:hAnsi="Calibri" w:cs="Calibri"/>
        </w:rPr>
        <w:t>Quantity Sold</w:t>
      </w:r>
    </w:p>
    <w:p w14:paraId="7BD2D071" w14:textId="77777777" w:rsidR="00690A8C" w:rsidRDefault="00690A8C" w:rsidP="00690A8C">
      <w:pPr>
        <w:pStyle w:val="ListParagraph"/>
        <w:numPr>
          <w:ilvl w:val="1"/>
          <w:numId w:val="17"/>
        </w:numPr>
        <w:rPr>
          <w:rFonts w:ascii="Calibri" w:hAnsi="Calibri" w:cs="Calibri"/>
        </w:rPr>
      </w:pPr>
      <w:r>
        <w:rPr>
          <w:rFonts w:ascii="Calibri" w:hAnsi="Calibri" w:cs="Calibri"/>
        </w:rPr>
        <w:t>Inventory Dollar Value at Cost</w:t>
      </w:r>
    </w:p>
    <w:p w14:paraId="61937AFB" w14:textId="77777777" w:rsidR="00690A8C" w:rsidRDefault="00690A8C" w:rsidP="00690A8C">
      <w:pPr>
        <w:pStyle w:val="ListParagraph"/>
        <w:numPr>
          <w:ilvl w:val="1"/>
          <w:numId w:val="17"/>
        </w:numPr>
        <w:rPr>
          <w:rFonts w:ascii="Calibri" w:hAnsi="Calibri" w:cs="Calibri"/>
        </w:rPr>
      </w:pPr>
      <w:r>
        <w:rPr>
          <w:rFonts w:ascii="Calibri" w:hAnsi="Calibri" w:cs="Calibri"/>
        </w:rPr>
        <w:t>Inventory Dollar Value at Latest Selling Price</w:t>
      </w:r>
    </w:p>
    <w:p w14:paraId="71E1D9CE" w14:textId="77777777" w:rsidR="00690A8C" w:rsidRDefault="00690A8C" w:rsidP="00690A8C">
      <w:pPr>
        <w:pStyle w:val="ListParagraph"/>
        <w:numPr>
          <w:ilvl w:val="0"/>
          <w:numId w:val="17"/>
        </w:numPr>
        <w:rPr>
          <w:rFonts w:ascii="Calibri" w:hAnsi="Calibri" w:cs="Calibri"/>
        </w:rPr>
      </w:pPr>
      <w:r>
        <w:rPr>
          <w:rFonts w:ascii="Calibri" w:hAnsi="Calibri" w:cs="Calibri"/>
        </w:rPr>
        <w:t>One row per product offered, per day (Inventory Periodic Snapshot – Stored for 7 days)</w:t>
      </w:r>
    </w:p>
    <w:p w14:paraId="24E3DF32" w14:textId="77777777" w:rsidR="00690A8C" w:rsidRDefault="00690A8C" w:rsidP="00690A8C">
      <w:pPr>
        <w:pStyle w:val="ListParagraph"/>
        <w:numPr>
          <w:ilvl w:val="1"/>
          <w:numId w:val="17"/>
        </w:numPr>
        <w:rPr>
          <w:rFonts w:ascii="Calibri" w:hAnsi="Calibri" w:cs="Calibri"/>
        </w:rPr>
      </w:pPr>
      <w:r>
        <w:rPr>
          <w:rFonts w:ascii="Calibri" w:hAnsi="Calibri" w:cs="Calibri"/>
        </w:rPr>
        <w:lastRenderedPageBreak/>
        <w:t xml:space="preserve">Quantity </w:t>
      </w:r>
      <w:proofErr w:type="gramStart"/>
      <w:r>
        <w:rPr>
          <w:rFonts w:ascii="Calibri" w:hAnsi="Calibri" w:cs="Calibri"/>
        </w:rPr>
        <w:t>On</w:t>
      </w:r>
      <w:proofErr w:type="gramEnd"/>
      <w:r>
        <w:rPr>
          <w:rFonts w:ascii="Calibri" w:hAnsi="Calibri" w:cs="Calibri"/>
        </w:rPr>
        <w:t xml:space="preserve"> Hand </w:t>
      </w:r>
    </w:p>
    <w:p w14:paraId="54F64952" w14:textId="77777777" w:rsidR="00690A8C" w:rsidRDefault="00690A8C" w:rsidP="00690A8C">
      <w:pPr>
        <w:pStyle w:val="ListParagraph"/>
        <w:numPr>
          <w:ilvl w:val="1"/>
          <w:numId w:val="17"/>
        </w:numPr>
        <w:rPr>
          <w:rFonts w:ascii="Calibri" w:hAnsi="Calibri" w:cs="Calibri"/>
        </w:rPr>
      </w:pPr>
      <w:r>
        <w:rPr>
          <w:rFonts w:ascii="Calibri" w:hAnsi="Calibri" w:cs="Calibri"/>
        </w:rPr>
        <w:t>Quantity Sold</w:t>
      </w:r>
    </w:p>
    <w:p w14:paraId="0767A58F" w14:textId="77777777" w:rsidR="00690A8C" w:rsidRDefault="00690A8C" w:rsidP="00690A8C">
      <w:pPr>
        <w:pStyle w:val="ListParagraph"/>
        <w:numPr>
          <w:ilvl w:val="1"/>
          <w:numId w:val="17"/>
        </w:numPr>
        <w:rPr>
          <w:rFonts w:ascii="Calibri" w:hAnsi="Calibri" w:cs="Calibri"/>
        </w:rPr>
      </w:pPr>
      <w:r>
        <w:rPr>
          <w:rFonts w:ascii="Calibri" w:hAnsi="Calibri" w:cs="Calibri"/>
        </w:rPr>
        <w:t>Inventory Dollar Value at Cost</w:t>
      </w:r>
    </w:p>
    <w:p w14:paraId="2E471F77" w14:textId="77777777" w:rsidR="00690A8C" w:rsidRDefault="00690A8C" w:rsidP="00690A8C">
      <w:pPr>
        <w:pStyle w:val="ListParagraph"/>
        <w:numPr>
          <w:ilvl w:val="1"/>
          <w:numId w:val="17"/>
        </w:numPr>
        <w:rPr>
          <w:rFonts w:ascii="Calibri" w:hAnsi="Calibri" w:cs="Calibri"/>
        </w:rPr>
      </w:pPr>
      <w:r>
        <w:rPr>
          <w:rFonts w:ascii="Calibri" w:hAnsi="Calibri" w:cs="Calibri"/>
        </w:rPr>
        <w:t>Inventory Dollar Value at Latest Selling Price</w:t>
      </w:r>
    </w:p>
    <w:p w14:paraId="798EDAC3" w14:textId="77777777" w:rsidR="00690A8C" w:rsidRPr="002C27BF" w:rsidRDefault="00690A8C" w:rsidP="00690A8C">
      <w:pPr>
        <w:pStyle w:val="ListParagraph"/>
        <w:numPr>
          <w:ilvl w:val="0"/>
          <w:numId w:val="17"/>
        </w:numPr>
        <w:rPr>
          <w:rFonts w:ascii="Calibri" w:hAnsi="Calibri" w:cs="Calibri"/>
        </w:rPr>
      </w:pPr>
      <w:r>
        <w:rPr>
          <w:rFonts w:ascii="Calibri" w:hAnsi="Calibri" w:cs="Calibri"/>
        </w:rPr>
        <w:t>One row per product order (Inventory Accumulating Snapshot)</w:t>
      </w:r>
    </w:p>
    <w:p w14:paraId="44CCDBD9" w14:textId="77777777" w:rsidR="00690A8C" w:rsidRDefault="00690A8C" w:rsidP="00690A8C">
      <w:pPr>
        <w:pStyle w:val="ListParagraph"/>
        <w:numPr>
          <w:ilvl w:val="1"/>
          <w:numId w:val="17"/>
        </w:numPr>
        <w:rPr>
          <w:rFonts w:ascii="Calibri" w:hAnsi="Calibri" w:cs="Calibri"/>
        </w:rPr>
      </w:pPr>
      <w:r>
        <w:rPr>
          <w:rFonts w:ascii="Calibri" w:hAnsi="Calibri" w:cs="Calibri"/>
        </w:rPr>
        <w:t>Quantity Received</w:t>
      </w:r>
    </w:p>
    <w:p w14:paraId="021AE236" w14:textId="77777777" w:rsidR="00690A8C" w:rsidRDefault="00690A8C" w:rsidP="00690A8C">
      <w:pPr>
        <w:pStyle w:val="ListParagraph"/>
        <w:numPr>
          <w:ilvl w:val="1"/>
          <w:numId w:val="17"/>
        </w:numPr>
        <w:rPr>
          <w:rFonts w:ascii="Calibri" w:hAnsi="Calibri" w:cs="Calibri"/>
        </w:rPr>
      </w:pPr>
      <w:r>
        <w:rPr>
          <w:rFonts w:ascii="Calibri" w:hAnsi="Calibri" w:cs="Calibri"/>
        </w:rPr>
        <w:t>Quantity Inspected</w:t>
      </w:r>
    </w:p>
    <w:p w14:paraId="5C64E4F1" w14:textId="77777777" w:rsidR="00690A8C" w:rsidRDefault="00690A8C" w:rsidP="00690A8C">
      <w:pPr>
        <w:pStyle w:val="ListParagraph"/>
        <w:numPr>
          <w:ilvl w:val="1"/>
          <w:numId w:val="17"/>
        </w:numPr>
        <w:rPr>
          <w:rFonts w:ascii="Calibri" w:hAnsi="Calibri" w:cs="Calibri"/>
        </w:rPr>
      </w:pPr>
      <w:r>
        <w:rPr>
          <w:rFonts w:ascii="Calibri" w:hAnsi="Calibri" w:cs="Calibri"/>
        </w:rPr>
        <w:t>Quantity Returned</w:t>
      </w:r>
    </w:p>
    <w:p w14:paraId="25AFDBA7" w14:textId="77777777" w:rsidR="00690A8C" w:rsidRDefault="00690A8C" w:rsidP="00690A8C">
      <w:pPr>
        <w:pStyle w:val="ListParagraph"/>
        <w:numPr>
          <w:ilvl w:val="1"/>
          <w:numId w:val="17"/>
        </w:numPr>
        <w:rPr>
          <w:rFonts w:ascii="Calibri" w:hAnsi="Calibri" w:cs="Calibri"/>
        </w:rPr>
      </w:pPr>
      <w:r>
        <w:rPr>
          <w:rFonts w:ascii="Calibri" w:hAnsi="Calibri" w:cs="Calibri"/>
        </w:rPr>
        <w:t>Quantity Placed in BIN</w:t>
      </w:r>
    </w:p>
    <w:p w14:paraId="668A67F0" w14:textId="77777777" w:rsidR="00690A8C" w:rsidRDefault="00690A8C" w:rsidP="00690A8C">
      <w:pPr>
        <w:pStyle w:val="ListParagraph"/>
        <w:numPr>
          <w:ilvl w:val="1"/>
          <w:numId w:val="17"/>
        </w:numPr>
        <w:rPr>
          <w:rFonts w:ascii="Calibri" w:hAnsi="Calibri" w:cs="Calibri"/>
        </w:rPr>
      </w:pPr>
      <w:r>
        <w:rPr>
          <w:rFonts w:ascii="Calibri" w:hAnsi="Calibri" w:cs="Calibri"/>
        </w:rPr>
        <w:t>Quantity Shipped to Store</w:t>
      </w:r>
    </w:p>
    <w:p w14:paraId="66C24CF5" w14:textId="77777777" w:rsidR="00690A8C" w:rsidRDefault="00690A8C" w:rsidP="00690A8C">
      <w:pPr>
        <w:pStyle w:val="ListParagraph"/>
        <w:numPr>
          <w:ilvl w:val="1"/>
          <w:numId w:val="17"/>
        </w:numPr>
        <w:rPr>
          <w:rFonts w:ascii="Calibri" w:hAnsi="Calibri" w:cs="Calibri"/>
        </w:rPr>
      </w:pPr>
      <w:r>
        <w:rPr>
          <w:rFonts w:ascii="Calibri" w:hAnsi="Calibri" w:cs="Calibri"/>
        </w:rPr>
        <w:t>Quantity Returned from Store</w:t>
      </w:r>
    </w:p>
    <w:p w14:paraId="470F4CFD" w14:textId="77777777" w:rsidR="00690A8C" w:rsidRPr="00044691" w:rsidRDefault="00690A8C" w:rsidP="00690A8C">
      <w:pPr>
        <w:pStyle w:val="ListParagraph"/>
        <w:numPr>
          <w:ilvl w:val="1"/>
          <w:numId w:val="17"/>
        </w:numPr>
        <w:rPr>
          <w:rFonts w:ascii="Calibri" w:hAnsi="Calibri" w:cs="Calibri"/>
        </w:rPr>
      </w:pPr>
      <w:r>
        <w:rPr>
          <w:rFonts w:ascii="Calibri" w:hAnsi="Calibri" w:cs="Calibri"/>
        </w:rPr>
        <w:t>Quantity Damaged</w:t>
      </w:r>
    </w:p>
    <w:p w14:paraId="0C6B89BE" w14:textId="74940D0B" w:rsidR="00C23147" w:rsidRPr="00C23147" w:rsidRDefault="00C23147" w:rsidP="00C23147">
      <w:pPr>
        <w:pStyle w:val="Heading1"/>
        <w:jc w:val="left"/>
        <w:rPr>
          <w:rFonts w:ascii="Calibri" w:hAnsi="Calibri" w:cs="Calibri"/>
        </w:rPr>
      </w:pPr>
      <w:r w:rsidRPr="00C23147">
        <w:rPr>
          <w:rFonts w:ascii="Calibri" w:hAnsi="Calibri" w:cs="Calibri"/>
        </w:rPr>
        <w:t>Summary</w:t>
      </w:r>
    </w:p>
    <w:p w14:paraId="6515189B" w14:textId="701B841B" w:rsidR="00C23147" w:rsidRDefault="00A00D1C" w:rsidP="00C23147">
      <w:pPr>
        <w:rPr>
          <w:rFonts w:ascii="Calibri" w:hAnsi="Calibri" w:cs="Calibri"/>
        </w:rPr>
      </w:pPr>
      <w:r>
        <w:rPr>
          <w:rFonts w:ascii="Calibri" w:hAnsi="Calibri" w:cs="Calibri"/>
        </w:rPr>
        <w:t xml:space="preserve">The above are details for the propose summary of data warehouse architecture for the inventory business process. You will begin to see that many of the dimension tables in this case study, are the same from the retail sales business process. </w:t>
      </w:r>
      <w:r w:rsidR="000D602D">
        <w:rPr>
          <w:rFonts w:ascii="Calibri" w:hAnsi="Calibri" w:cs="Calibri"/>
        </w:rPr>
        <w:t xml:space="preserve">Using the same dimension tables between different business processes will enhance our query results in order to better integrate data analysis between business processes. </w:t>
      </w:r>
    </w:p>
    <w:p w14:paraId="6AA7EE40" w14:textId="4406B13D" w:rsidR="00AA00B3" w:rsidRDefault="00AA00B3" w:rsidP="00C23147">
      <w:pPr>
        <w:rPr>
          <w:rFonts w:ascii="Calibri" w:hAnsi="Calibri" w:cs="Calibri"/>
        </w:rPr>
      </w:pPr>
      <w:r>
        <w:rPr>
          <w:rFonts w:ascii="Calibri" w:hAnsi="Calibri" w:cs="Calibri"/>
        </w:rPr>
        <w:t xml:space="preserve">The data for the inventory process is separated into </w:t>
      </w:r>
      <w:r w:rsidR="00096D2F">
        <w:rPr>
          <w:rFonts w:ascii="Calibri" w:hAnsi="Calibri" w:cs="Calibri"/>
        </w:rPr>
        <w:t xml:space="preserve">2 parts. The store level inventory for is summarized by two inventory snapshots based on recordings for every day for the past 30 days in one table and monthly recordings in the next. The inventory snapshot with daily, but limited information is purposed to provide short term analysis to managers who may be looking </w:t>
      </w:r>
      <w:r w:rsidR="00096D2F">
        <w:rPr>
          <w:rFonts w:ascii="Calibri" w:hAnsi="Calibri" w:cs="Calibri"/>
        </w:rPr>
        <w:lastRenderedPageBreak/>
        <w:t>for more up to date and detailed information to make short term decisions. The monthly recordings provide historical information to supply management with to make long term strategic decisions.</w:t>
      </w:r>
      <w:r w:rsidR="0021461B">
        <w:rPr>
          <w:rFonts w:ascii="Calibri" w:hAnsi="Calibri" w:cs="Calibri"/>
        </w:rPr>
        <w:t xml:space="preserve"> By storing the most recent information daily and more historical data in a summarized </w:t>
      </w:r>
      <w:r w:rsidR="0076278C">
        <w:rPr>
          <w:rFonts w:ascii="Calibri" w:hAnsi="Calibri" w:cs="Calibri"/>
        </w:rPr>
        <w:t xml:space="preserve">fashion instead of a transactional detailed method allows </w:t>
      </w:r>
      <w:r w:rsidR="003015F0">
        <w:rPr>
          <w:rFonts w:ascii="Calibri" w:hAnsi="Calibri" w:cs="Calibri"/>
        </w:rPr>
        <w:t xml:space="preserve">us to preserve storage capacity. </w:t>
      </w:r>
    </w:p>
    <w:p w14:paraId="4FCA39B1" w14:textId="3919018F" w:rsidR="003015F0" w:rsidRDefault="003015F0" w:rsidP="00C23147">
      <w:pPr>
        <w:rPr>
          <w:rFonts w:ascii="Calibri" w:hAnsi="Calibri" w:cs="Calibri"/>
        </w:rPr>
      </w:pPr>
      <w:r>
        <w:rPr>
          <w:rFonts w:ascii="Calibri" w:hAnsi="Calibri" w:cs="Calibri"/>
        </w:rPr>
        <w:t xml:space="preserve">The data </w:t>
      </w:r>
      <w:r w:rsidR="002756A6">
        <w:rPr>
          <w:rFonts w:ascii="Calibri" w:hAnsi="Calibri" w:cs="Calibri"/>
        </w:rPr>
        <w:t xml:space="preserve">for the warehouse inventory levels are stored on an inventory accumulating snapshot table. </w:t>
      </w:r>
      <w:r w:rsidR="009E14B1">
        <w:rPr>
          <w:rFonts w:ascii="Calibri" w:hAnsi="Calibri" w:cs="Calibri"/>
        </w:rPr>
        <w:t xml:space="preserve">This is beneficial because the warehouse inventory business process is more focused on timelines and bottlenecks. For example, </w:t>
      </w:r>
      <w:r w:rsidR="00816FD0">
        <w:rPr>
          <w:rFonts w:ascii="Calibri" w:hAnsi="Calibri" w:cs="Calibri"/>
        </w:rPr>
        <w:t xml:space="preserve">a warehouse manager would be more concerned about how long did product take to arrive after sending a purchase order? How long do the products sit in the warehouse before sending to the store? </w:t>
      </w:r>
      <w:r w:rsidR="00355996">
        <w:rPr>
          <w:rFonts w:ascii="Calibri" w:hAnsi="Calibri" w:cs="Calibri"/>
        </w:rPr>
        <w:t xml:space="preserve">It also answers questions of how many items are being returned for each purchase? How many items were inspected in each order? How many were damaged? </w:t>
      </w:r>
      <w:r w:rsidR="00746416">
        <w:rPr>
          <w:rFonts w:ascii="Calibri" w:hAnsi="Calibri" w:cs="Calibri"/>
        </w:rPr>
        <w:t xml:space="preserve">If an abnormal or unacceptable </w:t>
      </w:r>
      <w:r w:rsidR="009B21CD">
        <w:rPr>
          <w:rFonts w:ascii="Calibri" w:hAnsi="Calibri" w:cs="Calibri"/>
        </w:rPr>
        <w:t>number</w:t>
      </w:r>
      <w:r w:rsidR="00746416">
        <w:rPr>
          <w:rFonts w:ascii="Calibri" w:hAnsi="Calibri" w:cs="Calibri"/>
        </w:rPr>
        <w:t xml:space="preserve"> of products were being returned or damaged in a series of product orders, a data warehouse manager would be able to identify which vendor the products are coming from</w:t>
      </w:r>
      <w:r w:rsidR="009B21CD">
        <w:rPr>
          <w:rFonts w:ascii="Calibri" w:hAnsi="Calibri" w:cs="Calibri"/>
        </w:rPr>
        <w:t xml:space="preserve"> and take certain steps to rectify the issue. In contrast, perhaps it’s not the vendor, but a certain bin is defected and the products that are damaged are often as a result of being stored in a bin.</w:t>
      </w:r>
    </w:p>
    <w:p w14:paraId="31884D82" w14:textId="5AFF0D16" w:rsidR="009B21CD" w:rsidRPr="00C23147" w:rsidRDefault="000C54E2" w:rsidP="00C23147">
      <w:r>
        <w:t>In sum</w:t>
      </w:r>
      <w:bookmarkStart w:id="0" w:name="_GoBack"/>
      <w:bookmarkEnd w:id="0"/>
      <w:r>
        <w:t>mary</w:t>
      </w:r>
      <w:r w:rsidR="00F734FC">
        <w:t xml:space="preserve">, each fact table is designed to provide information relevant to the business process </w:t>
      </w:r>
      <w:r w:rsidR="007632E5">
        <w:t xml:space="preserve">and will provide flexibility for any analysis management wishes to perform. </w:t>
      </w:r>
      <w:r w:rsidR="00912C9F">
        <w:t xml:space="preserve">Inventory and Retail Sales segment of the businesses rely on </w:t>
      </w:r>
      <w:r>
        <w:t>many of the same fact tables that provide even more flexibility for an end-to-end business operations analysis.</w:t>
      </w:r>
    </w:p>
    <w:sectPr w:rsidR="009B21CD" w:rsidRPr="00C23147" w:rsidSect="00BD5A5A">
      <w:headerReference w:type="default" r:id="rId9"/>
      <w:headerReference w:type="first" r:id="rId10"/>
      <w:footnotePr>
        <w:pos w:val="beneathText"/>
      </w:footnotePr>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453AB8" w14:textId="77777777" w:rsidR="00C23147" w:rsidRDefault="00C23147">
      <w:pPr>
        <w:spacing w:line="240" w:lineRule="auto"/>
      </w:pPr>
      <w:r>
        <w:separator/>
      </w:r>
    </w:p>
    <w:p w14:paraId="59EA8400" w14:textId="77777777" w:rsidR="00C23147" w:rsidRDefault="00C23147"/>
  </w:endnote>
  <w:endnote w:type="continuationSeparator" w:id="0">
    <w:p w14:paraId="13975542" w14:textId="77777777" w:rsidR="00C23147" w:rsidRDefault="00C23147">
      <w:pPr>
        <w:spacing w:line="240" w:lineRule="auto"/>
      </w:pPr>
      <w:r>
        <w:continuationSeparator/>
      </w:r>
    </w:p>
    <w:p w14:paraId="2FAE7F32" w14:textId="77777777" w:rsidR="00C23147" w:rsidRDefault="00C2314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127818" w14:textId="77777777" w:rsidR="00C23147" w:rsidRDefault="00C23147">
      <w:pPr>
        <w:spacing w:line="240" w:lineRule="auto"/>
      </w:pPr>
      <w:r>
        <w:separator/>
      </w:r>
    </w:p>
    <w:p w14:paraId="4495E89E" w14:textId="77777777" w:rsidR="00C23147" w:rsidRDefault="00C23147"/>
  </w:footnote>
  <w:footnote w:type="continuationSeparator" w:id="0">
    <w:p w14:paraId="7E8609AD" w14:textId="77777777" w:rsidR="00C23147" w:rsidRDefault="00C23147">
      <w:pPr>
        <w:spacing w:line="240" w:lineRule="auto"/>
      </w:pPr>
      <w:r>
        <w:continuationSeparator/>
      </w:r>
    </w:p>
    <w:p w14:paraId="772E3C89" w14:textId="77777777" w:rsidR="00C23147" w:rsidRDefault="00C2314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4708C3" w14:textId="0B0B71D7" w:rsidR="00E81978" w:rsidRPr="00C23147" w:rsidRDefault="000C54E2">
    <w:pPr>
      <w:pStyle w:val="Header"/>
      <w:rPr>
        <w:rFonts w:ascii="Calibri" w:hAnsi="Calibri" w:cs="Calibri"/>
      </w:rPr>
    </w:pPr>
    <w:sdt>
      <w:sdtPr>
        <w:rPr>
          <w:rFonts w:ascii="Calibri" w:hAnsi="Calibri" w:cs="Calibri"/>
        </w:rPr>
        <w:alias w:val="Running head"/>
        <w:tag w:val=""/>
        <w:id w:val="12739865"/>
        <w:placeholder>
          <w:docPart w:val="274EEB1873E746C2AF8DD665232220BF"/>
        </w:placeholder>
        <w:dataBinding w:prefixMappings="xmlns:ns0='http://schemas.microsoft.com/office/2006/coverPageProps' " w:xpath="/ns0:CoverPageProperties[1]/ns0:Abstract[1]" w:storeItemID="{55AF091B-3C7A-41E3-B477-F2FDAA23CFDA}"/>
        <w15:appearance w15:val="hidden"/>
        <w:text/>
      </w:sdtPr>
      <w:sdtEndPr/>
      <w:sdtContent>
        <w:r w:rsidR="00563171">
          <w:rPr>
            <w:rFonts w:ascii="Calibri" w:hAnsi="Calibri" w:cs="Calibri"/>
          </w:rPr>
          <w:t>Inventory</w:t>
        </w:r>
        <w:r w:rsidR="00C23147" w:rsidRPr="00C23147">
          <w:rPr>
            <w:rFonts w:ascii="Calibri" w:hAnsi="Calibri" w:cs="Calibri"/>
          </w:rPr>
          <w:t xml:space="preserve"> Case Study Week </w:t>
        </w:r>
        <w:r w:rsidR="00563171">
          <w:rPr>
            <w:rFonts w:ascii="Calibri" w:hAnsi="Calibri" w:cs="Calibri"/>
          </w:rPr>
          <w:t>2</w:t>
        </w:r>
      </w:sdtContent>
    </w:sdt>
    <w:r w:rsidR="005D3A03" w:rsidRPr="00C23147">
      <w:rPr>
        <w:rStyle w:val="Strong"/>
        <w:rFonts w:ascii="Calibri" w:hAnsi="Calibri" w:cs="Calibri"/>
      </w:rPr>
      <w:ptab w:relativeTo="margin" w:alignment="right" w:leader="none"/>
    </w:r>
    <w:r w:rsidR="005D3A03" w:rsidRPr="00C23147">
      <w:rPr>
        <w:rStyle w:val="Strong"/>
        <w:rFonts w:ascii="Calibri" w:hAnsi="Calibri" w:cs="Calibri"/>
      </w:rPr>
      <w:fldChar w:fldCharType="begin"/>
    </w:r>
    <w:r w:rsidR="005D3A03" w:rsidRPr="00C23147">
      <w:rPr>
        <w:rStyle w:val="Strong"/>
        <w:rFonts w:ascii="Calibri" w:hAnsi="Calibri" w:cs="Calibri"/>
      </w:rPr>
      <w:instrText xml:space="preserve"> PAGE   \* MERGEFORMAT </w:instrText>
    </w:r>
    <w:r w:rsidR="005D3A03" w:rsidRPr="00C23147">
      <w:rPr>
        <w:rStyle w:val="Strong"/>
        <w:rFonts w:ascii="Calibri" w:hAnsi="Calibri" w:cs="Calibri"/>
      </w:rPr>
      <w:fldChar w:fldCharType="separate"/>
    </w:r>
    <w:r w:rsidR="000D3F41" w:rsidRPr="00C23147">
      <w:rPr>
        <w:rStyle w:val="Strong"/>
        <w:rFonts w:ascii="Calibri" w:hAnsi="Calibri" w:cs="Calibri"/>
        <w:noProof/>
      </w:rPr>
      <w:t>8</w:t>
    </w:r>
    <w:r w:rsidR="005D3A03" w:rsidRPr="00C23147">
      <w:rPr>
        <w:rStyle w:val="Strong"/>
        <w:rFonts w:ascii="Calibri" w:hAnsi="Calibri" w:cs="Calibri"/>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05DC2E" w14:textId="6BC0241A" w:rsidR="00E81978" w:rsidRPr="00C23147" w:rsidRDefault="00563171">
    <w:pPr>
      <w:pStyle w:val="Header"/>
      <w:rPr>
        <w:rStyle w:val="Strong"/>
        <w:rFonts w:ascii="Calibri" w:hAnsi="Calibri" w:cs="Calibri"/>
      </w:rPr>
    </w:pPr>
    <w:r>
      <w:rPr>
        <w:rFonts w:ascii="Calibri" w:hAnsi="Calibri" w:cs="Calibri"/>
      </w:rPr>
      <w:t>Inventory</w:t>
    </w:r>
    <w:r w:rsidR="00C23147" w:rsidRPr="00C23147">
      <w:rPr>
        <w:rFonts w:ascii="Calibri" w:hAnsi="Calibri" w:cs="Calibri"/>
      </w:rPr>
      <w:t xml:space="preserve"> Case Study Week </w:t>
    </w:r>
    <w:r>
      <w:rPr>
        <w:rFonts w:ascii="Calibri" w:hAnsi="Calibri" w:cs="Calibri"/>
      </w:rPr>
      <w:t>2</w:t>
    </w:r>
    <w:r w:rsidR="005D3A03" w:rsidRPr="00C23147">
      <w:rPr>
        <w:rStyle w:val="Strong"/>
        <w:rFonts w:ascii="Calibri" w:hAnsi="Calibri" w:cs="Calibri"/>
      </w:rPr>
      <w:ptab w:relativeTo="margin" w:alignment="right" w:leader="none"/>
    </w:r>
    <w:r w:rsidR="005D3A03" w:rsidRPr="00C23147">
      <w:rPr>
        <w:rStyle w:val="Strong"/>
        <w:rFonts w:ascii="Calibri" w:hAnsi="Calibri" w:cs="Calibri"/>
      </w:rPr>
      <w:fldChar w:fldCharType="begin"/>
    </w:r>
    <w:r w:rsidR="005D3A03" w:rsidRPr="00C23147">
      <w:rPr>
        <w:rStyle w:val="Strong"/>
        <w:rFonts w:ascii="Calibri" w:hAnsi="Calibri" w:cs="Calibri"/>
      </w:rPr>
      <w:instrText xml:space="preserve"> PAGE   \* MERGEFORMAT </w:instrText>
    </w:r>
    <w:r w:rsidR="005D3A03" w:rsidRPr="00C23147">
      <w:rPr>
        <w:rStyle w:val="Strong"/>
        <w:rFonts w:ascii="Calibri" w:hAnsi="Calibri" w:cs="Calibri"/>
      </w:rPr>
      <w:fldChar w:fldCharType="separate"/>
    </w:r>
    <w:r w:rsidR="000D3F41" w:rsidRPr="00C23147">
      <w:rPr>
        <w:rStyle w:val="Strong"/>
        <w:rFonts w:ascii="Calibri" w:hAnsi="Calibri" w:cs="Calibri"/>
        <w:noProof/>
      </w:rPr>
      <w:t>1</w:t>
    </w:r>
    <w:r w:rsidR="005D3A03" w:rsidRPr="00C23147">
      <w:rPr>
        <w:rStyle w:val="Strong"/>
        <w:rFonts w:ascii="Calibri" w:hAnsi="Calibri" w:cs="Calibri"/>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9C02CF0"/>
    <w:multiLevelType w:val="hybridMultilevel"/>
    <w:tmpl w:val="5754B7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D7F6583"/>
    <w:multiLevelType w:val="hybridMultilevel"/>
    <w:tmpl w:val="4E78D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30C55C5"/>
    <w:multiLevelType w:val="hybridMultilevel"/>
    <w:tmpl w:val="5C825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6"/>
  </w:num>
  <w:num w:numId="13">
    <w:abstractNumId w:val="14"/>
  </w:num>
  <w:num w:numId="14">
    <w:abstractNumId w:val="13"/>
  </w:num>
  <w:num w:numId="15">
    <w:abstractNumId w:val="15"/>
  </w:num>
  <w:num w:numId="16">
    <w:abstractNumId w:val="12"/>
  </w:num>
  <w:num w:numId="17">
    <w:abstractNumId w:val="10"/>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attachedTemplate r:id="rId1"/>
  <w:defaultTabStop w:val="720"/>
  <w:characterSpacingControl w:val="doNotCompress"/>
  <w:hdrShapeDefaults>
    <o:shapedefaults v:ext="edit" spidmax="4097"/>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3147"/>
    <w:rsid w:val="00010741"/>
    <w:rsid w:val="00010CA7"/>
    <w:rsid w:val="00034121"/>
    <w:rsid w:val="00044691"/>
    <w:rsid w:val="00073A4A"/>
    <w:rsid w:val="00096D2F"/>
    <w:rsid w:val="000B47C4"/>
    <w:rsid w:val="000C54E2"/>
    <w:rsid w:val="000D3625"/>
    <w:rsid w:val="000D3F41"/>
    <w:rsid w:val="000D602D"/>
    <w:rsid w:val="001412F8"/>
    <w:rsid w:val="00171E34"/>
    <w:rsid w:val="00174BB9"/>
    <w:rsid w:val="001A078C"/>
    <w:rsid w:val="001A1694"/>
    <w:rsid w:val="001A7A8B"/>
    <w:rsid w:val="001C778B"/>
    <w:rsid w:val="001D3363"/>
    <w:rsid w:val="001E5103"/>
    <w:rsid w:val="001F4504"/>
    <w:rsid w:val="0021461B"/>
    <w:rsid w:val="002646F1"/>
    <w:rsid w:val="00270314"/>
    <w:rsid w:val="002756A6"/>
    <w:rsid w:val="002C27BF"/>
    <w:rsid w:val="002D2AB4"/>
    <w:rsid w:val="002E0DF9"/>
    <w:rsid w:val="003015F0"/>
    <w:rsid w:val="003047D7"/>
    <w:rsid w:val="00342C17"/>
    <w:rsid w:val="00355996"/>
    <w:rsid w:val="00355DCA"/>
    <w:rsid w:val="003A0E97"/>
    <w:rsid w:val="003B69A2"/>
    <w:rsid w:val="003E159A"/>
    <w:rsid w:val="003F5A0F"/>
    <w:rsid w:val="00421573"/>
    <w:rsid w:val="004A363A"/>
    <w:rsid w:val="004B3B39"/>
    <w:rsid w:val="004D041B"/>
    <w:rsid w:val="004D2444"/>
    <w:rsid w:val="00504681"/>
    <w:rsid w:val="005060FC"/>
    <w:rsid w:val="00551A02"/>
    <w:rsid w:val="005534FA"/>
    <w:rsid w:val="00563171"/>
    <w:rsid w:val="005D3A03"/>
    <w:rsid w:val="005D514E"/>
    <w:rsid w:val="006418B6"/>
    <w:rsid w:val="006475BD"/>
    <w:rsid w:val="00662498"/>
    <w:rsid w:val="00670184"/>
    <w:rsid w:val="006739FA"/>
    <w:rsid w:val="0067684B"/>
    <w:rsid w:val="00681B5A"/>
    <w:rsid w:val="00690A8C"/>
    <w:rsid w:val="006C116B"/>
    <w:rsid w:val="007033B3"/>
    <w:rsid w:val="00746416"/>
    <w:rsid w:val="0076278C"/>
    <w:rsid w:val="007632E5"/>
    <w:rsid w:val="007734DF"/>
    <w:rsid w:val="007776BC"/>
    <w:rsid w:val="007A7643"/>
    <w:rsid w:val="007B137C"/>
    <w:rsid w:val="008002C0"/>
    <w:rsid w:val="00816FD0"/>
    <w:rsid w:val="00882056"/>
    <w:rsid w:val="0089469F"/>
    <w:rsid w:val="008C5323"/>
    <w:rsid w:val="00912C9F"/>
    <w:rsid w:val="009949EF"/>
    <w:rsid w:val="009A13A3"/>
    <w:rsid w:val="009A6A3B"/>
    <w:rsid w:val="009B21CD"/>
    <w:rsid w:val="009E14B1"/>
    <w:rsid w:val="009E25AA"/>
    <w:rsid w:val="00A00D1C"/>
    <w:rsid w:val="00A02FEF"/>
    <w:rsid w:val="00A279A1"/>
    <w:rsid w:val="00A315E2"/>
    <w:rsid w:val="00A33CAE"/>
    <w:rsid w:val="00A371CC"/>
    <w:rsid w:val="00A849B1"/>
    <w:rsid w:val="00A922B0"/>
    <w:rsid w:val="00AA00B3"/>
    <w:rsid w:val="00AD6852"/>
    <w:rsid w:val="00B126E5"/>
    <w:rsid w:val="00B1509A"/>
    <w:rsid w:val="00B25CD9"/>
    <w:rsid w:val="00B32B5E"/>
    <w:rsid w:val="00B3505C"/>
    <w:rsid w:val="00B76E8B"/>
    <w:rsid w:val="00B823AA"/>
    <w:rsid w:val="00B850DE"/>
    <w:rsid w:val="00BA45DB"/>
    <w:rsid w:val="00BC13CC"/>
    <w:rsid w:val="00BD5A5A"/>
    <w:rsid w:val="00BF2229"/>
    <w:rsid w:val="00BF4184"/>
    <w:rsid w:val="00C0601E"/>
    <w:rsid w:val="00C07642"/>
    <w:rsid w:val="00C23147"/>
    <w:rsid w:val="00C31D30"/>
    <w:rsid w:val="00C4352D"/>
    <w:rsid w:val="00C44714"/>
    <w:rsid w:val="00C51D91"/>
    <w:rsid w:val="00C62A06"/>
    <w:rsid w:val="00C65D2B"/>
    <w:rsid w:val="00C70A8B"/>
    <w:rsid w:val="00CD2280"/>
    <w:rsid w:val="00CD6E39"/>
    <w:rsid w:val="00CF6E91"/>
    <w:rsid w:val="00D204F8"/>
    <w:rsid w:val="00D20777"/>
    <w:rsid w:val="00D369CB"/>
    <w:rsid w:val="00D669B0"/>
    <w:rsid w:val="00D85B68"/>
    <w:rsid w:val="00D96213"/>
    <w:rsid w:val="00D9659B"/>
    <w:rsid w:val="00E1481E"/>
    <w:rsid w:val="00E4366D"/>
    <w:rsid w:val="00E46831"/>
    <w:rsid w:val="00E6004D"/>
    <w:rsid w:val="00E71DFF"/>
    <w:rsid w:val="00E81841"/>
    <w:rsid w:val="00E81978"/>
    <w:rsid w:val="00EA7DE4"/>
    <w:rsid w:val="00EB7530"/>
    <w:rsid w:val="00ED19B7"/>
    <w:rsid w:val="00F14B59"/>
    <w:rsid w:val="00F16D3C"/>
    <w:rsid w:val="00F335F3"/>
    <w:rsid w:val="00F379B7"/>
    <w:rsid w:val="00F50F39"/>
    <w:rsid w:val="00F525FA"/>
    <w:rsid w:val="00F734FC"/>
    <w:rsid w:val="00F74254"/>
    <w:rsid w:val="00F80933"/>
    <w:rsid w:val="00FB665C"/>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CF14D4C"/>
  <w15:chartTrackingRefBased/>
  <w15:docId w15:val="{6F129C11-11CE-4215-BFE9-2FC31E59A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usey\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82249CA37DA4032B29BF24106313F2C"/>
        <w:category>
          <w:name w:val="General"/>
          <w:gallery w:val="placeholder"/>
        </w:category>
        <w:types>
          <w:type w:val="bbPlcHdr"/>
        </w:types>
        <w:behaviors>
          <w:behavior w:val="content"/>
        </w:behaviors>
        <w:guid w:val="{DB67608F-91F8-40BC-A2C6-292C2A2C1F0B}"/>
      </w:docPartPr>
      <w:docPartBody>
        <w:p w:rsidR="009F39C0" w:rsidRDefault="009F39C0">
          <w:pPr>
            <w:pStyle w:val="C82249CA37DA4032B29BF24106313F2C"/>
          </w:pPr>
          <w:r>
            <w:t>[Title Here, up to 12 Words, on One to Two Lines]</w:t>
          </w:r>
        </w:p>
      </w:docPartBody>
    </w:docPart>
    <w:docPart>
      <w:docPartPr>
        <w:name w:val="274EEB1873E746C2AF8DD665232220BF"/>
        <w:category>
          <w:name w:val="General"/>
          <w:gallery w:val="placeholder"/>
        </w:category>
        <w:types>
          <w:type w:val="bbPlcHdr"/>
        </w:types>
        <w:behaviors>
          <w:behavior w:val="content"/>
        </w:behaviors>
        <w:guid w:val="{5CA5D134-2805-4648-84C0-6BF75D1246EE}"/>
      </w:docPartPr>
      <w:docPartBody>
        <w:p w:rsidR="009F39C0" w:rsidRDefault="009F39C0">
          <w:pPr>
            <w:pStyle w:val="274EEB1873E746C2AF8DD665232220BF"/>
          </w:pPr>
          <w:r w:rsidRPr="005D3A03">
            <w:t>Figures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9C0"/>
    <w:rsid w:val="009F39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82249CA37DA4032B29BF24106313F2C">
    <w:name w:val="C82249CA37DA4032B29BF24106313F2C"/>
  </w:style>
  <w:style w:type="paragraph" w:customStyle="1" w:styleId="ED5DCE38AC274FF78E145D0B1C10FF55">
    <w:name w:val="ED5DCE38AC274FF78E145D0B1C10FF55"/>
  </w:style>
  <w:style w:type="paragraph" w:customStyle="1" w:styleId="45F3255A6FBF4B7B93717BB519089C54">
    <w:name w:val="45F3255A6FBF4B7B93717BB519089C54"/>
  </w:style>
  <w:style w:type="paragraph" w:customStyle="1" w:styleId="A15E2B191E4B4B7BAD036B9CB38E5805">
    <w:name w:val="A15E2B191E4B4B7BAD036B9CB38E5805"/>
  </w:style>
  <w:style w:type="paragraph" w:customStyle="1" w:styleId="71127B7E37FB421FA754E7B470DFAC05">
    <w:name w:val="71127B7E37FB421FA754E7B470DFAC05"/>
  </w:style>
  <w:style w:type="paragraph" w:customStyle="1" w:styleId="D8243346A6294653ADF4CBBAE0214402">
    <w:name w:val="D8243346A6294653ADF4CBBAE0214402"/>
  </w:style>
  <w:style w:type="character" w:styleId="Emphasis">
    <w:name w:val="Emphasis"/>
    <w:basedOn w:val="DefaultParagraphFont"/>
    <w:uiPriority w:val="4"/>
    <w:unhideWhenUsed/>
    <w:qFormat/>
    <w:rPr>
      <w:i/>
      <w:iCs/>
    </w:rPr>
  </w:style>
  <w:style w:type="paragraph" w:customStyle="1" w:styleId="A47E047431804EEEA9B2318141FCFFC2">
    <w:name w:val="A47E047431804EEEA9B2318141FCFFC2"/>
  </w:style>
  <w:style w:type="paragraph" w:customStyle="1" w:styleId="0AE8996699524981BB0400BEAE87CD2E">
    <w:name w:val="0AE8996699524981BB0400BEAE87CD2E"/>
  </w:style>
  <w:style w:type="paragraph" w:customStyle="1" w:styleId="87D79123EF82412891D685E9CD74E75C">
    <w:name w:val="87D79123EF82412891D685E9CD74E75C"/>
  </w:style>
  <w:style w:type="paragraph" w:customStyle="1" w:styleId="87D604BFAF9F4B3E9E778FC6F2723399">
    <w:name w:val="87D604BFAF9F4B3E9E778FC6F2723399"/>
  </w:style>
  <w:style w:type="paragraph" w:customStyle="1" w:styleId="985BAF24B361449DA80ABBA3A9E717FC">
    <w:name w:val="985BAF24B361449DA80ABBA3A9E717FC"/>
  </w:style>
  <w:style w:type="paragraph" w:customStyle="1" w:styleId="C8C00C7096734ABBBB89426692DF6523">
    <w:name w:val="C8C00C7096734ABBBB89426692DF6523"/>
  </w:style>
  <w:style w:type="paragraph" w:customStyle="1" w:styleId="43DF48A1F5424B3E9DC8EC86110FFD14">
    <w:name w:val="43DF48A1F5424B3E9DC8EC86110FFD14"/>
  </w:style>
  <w:style w:type="paragraph" w:customStyle="1" w:styleId="822C6973DFF24AA4B0B431C454E771A0">
    <w:name w:val="822C6973DFF24AA4B0B431C454E771A0"/>
  </w:style>
  <w:style w:type="paragraph" w:customStyle="1" w:styleId="55860E20885B499BB261E009482BB9D1">
    <w:name w:val="55860E20885B499BB261E009482BB9D1"/>
  </w:style>
  <w:style w:type="paragraph" w:customStyle="1" w:styleId="5A71A0897E1741CBA2615FB6140ACD38">
    <w:name w:val="5A71A0897E1741CBA2615FB6140ACD38"/>
  </w:style>
  <w:style w:type="paragraph" w:customStyle="1" w:styleId="FDFF3F08F9AE40159A998077DEA79A21">
    <w:name w:val="FDFF3F08F9AE40159A998077DEA79A21"/>
  </w:style>
  <w:style w:type="paragraph" w:customStyle="1" w:styleId="604E54D4CB8B477D9E94370316B9A79C">
    <w:name w:val="604E54D4CB8B477D9E94370316B9A79C"/>
  </w:style>
  <w:style w:type="paragraph" w:customStyle="1" w:styleId="ED4D1E3BC3AA4E3DA61DE0B3AF2FCA39">
    <w:name w:val="ED4D1E3BC3AA4E3DA61DE0B3AF2FCA39"/>
  </w:style>
  <w:style w:type="paragraph" w:customStyle="1" w:styleId="D5AE0BC0B1CA48248891EA6CA9640870">
    <w:name w:val="D5AE0BC0B1CA48248891EA6CA9640870"/>
  </w:style>
  <w:style w:type="paragraph" w:customStyle="1" w:styleId="4EE0BDFC76C44E25B21DF263D0BF4616">
    <w:name w:val="4EE0BDFC76C44E25B21DF263D0BF4616"/>
  </w:style>
  <w:style w:type="paragraph" w:customStyle="1" w:styleId="6A24C09340AE43E18365D0F2AF9AE064">
    <w:name w:val="6A24C09340AE43E18365D0F2AF9AE064"/>
  </w:style>
  <w:style w:type="paragraph" w:customStyle="1" w:styleId="EAE2C672CE8A47B19C8D5802DCC52381">
    <w:name w:val="EAE2C672CE8A47B19C8D5802DCC52381"/>
  </w:style>
  <w:style w:type="paragraph" w:customStyle="1" w:styleId="C66A08CEA299408980302BFA195A3B99">
    <w:name w:val="C66A08CEA299408980302BFA195A3B99"/>
  </w:style>
  <w:style w:type="paragraph" w:customStyle="1" w:styleId="08FFC5FCE93140B4B8D5681EAE3CED27">
    <w:name w:val="08FFC5FCE93140B4B8D5681EAE3CED27"/>
  </w:style>
  <w:style w:type="paragraph" w:customStyle="1" w:styleId="C120C22F780440088E9E43A70FF0A7C0">
    <w:name w:val="C120C22F780440088E9E43A70FF0A7C0"/>
  </w:style>
  <w:style w:type="paragraph" w:customStyle="1" w:styleId="BCDF968AED0443A9A330743A8539D491">
    <w:name w:val="BCDF968AED0443A9A330743A8539D491"/>
  </w:style>
  <w:style w:type="paragraph" w:customStyle="1" w:styleId="E7805C2468D1428F914659A6F9A7AAC6">
    <w:name w:val="E7805C2468D1428F914659A6F9A7AAC6"/>
  </w:style>
  <w:style w:type="paragraph" w:customStyle="1" w:styleId="9315E50CBE12480A913FA79A8B1E5842">
    <w:name w:val="9315E50CBE12480A913FA79A8B1E5842"/>
  </w:style>
  <w:style w:type="paragraph" w:customStyle="1" w:styleId="D7C0F4B6CE7C47C5BE4CB86DDE35C6CA">
    <w:name w:val="D7C0F4B6CE7C47C5BE4CB86DDE35C6CA"/>
  </w:style>
  <w:style w:type="paragraph" w:customStyle="1" w:styleId="F4ED6131BC6D4BEFA246ECE030A0754F">
    <w:name w:val="F4ED6131BC6D4BEFA246ECE030A0754F"/>
  </w:style>
  <w:style w:type="paragraph" w:customStyle="1" w:styleId="54CEC7EF6C624E5D981BDB98652EC2BE">
    <w:name w:val="54CEC7EF6C624E5D981BDB98652EC2BE"/>
  </w:style>
  <w:style w:type="paragraph" w:customStyle="1" w:styleId="539845CC30A34F98B99E70DE71ADB57D">
    <w:name w:val="539845CC30A34F98B99E70DE71ADB57D"/>
  </w:style>
  <w:style w:type="paragraph" w:customStyle="1" w:styleId="895058013B5E443D90C3E699E50A3FB6">
    <w:name w:val="895058013B5E443D90C3E699E50A3FB6"/>
  </w:style>
  <w:style w:type="paragraph" w:customStyle="1" w:styleId="A3629B3D6FD14DAAB3CA3807F433FAB0">
    <w:name w:val="A3629B3D6FD14DAAB3CA3807F433FAB0"/>
  </w:style>
  <w:style w:type="paragraph" w:customStyle="1" w:styleId="3D0E744EBAC744A1A8CCD3CEB155A3C8">
    <w:name w:val="3D0E744EBAC744A1A8CCD3CEB155A3C8"/>
  </w:style>
  <w:style w:type="paragraph" w:customStyle="1" w:styleId="29510DAD257946829C3D081DC547483D">
    <w:name w:val="29510DAD257946829C3D081DC547483D"/>
  </w:style>
  <w:style w:type="paragraph" w:customStyle="1" w:styleId="10AEA70A7E634B258E4DB5C0C483F16A">
    <w:name w:val="10AEA70A7E634B258E4DB5C0C483F16A"/>
  </w:style>
  <w:style w:type="paragraph" w:customStyle="1" w:styleId="E2E35C9208E947819BD36FB9E0C66F92">
    <w:name w:val="E2E35C9208E947819BD36FB9E0C66F92"/>
  </w:style>
  <w:style w:type="paragraph" w:customStyle="1" w:styleId="E2266D5F97624541B44C4D0CD98F7528">
    <w:name w:val="E2266D5F97624541B44C4D0CD98F7528"/>
  </w:style>
  <w:style w:type="paragraph" w:customStyle="1" w:styleId="8BEAE22F91A245139AD84C2FC64DB948">
    <w:name w:val="8BEAE22F91A245139AD84C2FC64DB948"/>
  </w:style>
  <w:style w:type="paragraph" w:customStyle="1" w:styleId="C201270288394D68AB1C3BD4156C95AB">
    <w:name w:val="C201270288394D68AB1C3BD4156C95AB"/>
  </w:style>
  <w:style w:type="paragraph" w:customStyle="1" w:styleId="CD02FADB04594FA897D8F4A211D8D1EA">
    <w:name w:val="CD02FADB04594FA897D8F4A211D8D1EA"/>
  </w:style>
  <w:style w:type="paragraph" w:customStyle="1" w:styleId="204C90EE3D5B433B8177E830D6733D5F">
    <w:name w:val="204C90EE3D5B433B8177E830D6733D5F"/>
  </w:style>
  <w:style w:type="paragraph" w:customStyle="1" w:styleId="7F6E6E8BD64F4C37BD4B64D07225239E">
    <w:name w:val="7F6E6E8BD64F4C37BD4B64D07225239E"/>
  </w:style>
  <w:style w:type="paragraph" w:customStyle="1" w:styleId="7FCBA411B63F47DD94ACD8F0CA4B726B">
    <w:name w:val="7FCBA411B63F47DD94ACD8F0CA4B726B"/>
  </w:style>
  <w:style w:type="paragraph" w:customStyle="1" w:styleId="6F074FF2F8604C77817436137FAC1CB0">
    <w:name w:val="6F074FF2F8604C77817436137FAC1CB0"/>
  </w:style>
  <w:style w:type="paragraph" w:customStyle="1" w:styleId="6DC644190F5C474BA669278A7D7DFDF7">
    <w:name w:val="6DC644190F5C474BA669278A7D7DFDF7"/>
  </w:style>
  <w:style w:type="paragraph" w:customStyle="1" w:styleId="C9E32D0AFC7E4510A1047AA867B23DED">
    <w:name w:val="C9E32D0AFC7E4510A1047AA867B23DED"/>
  </w:style>
  <w:style w:type="paragraph" w:customStyle="1" w:styleId="9A495B73F60A4D92B619217911FB62DF">
    <w:name w:val="9A495B73F60A4D92B619217911FB62DF"/>
  </w:style>
  <w:style w:type="paragraph" w:customStyle="1" w:styleId="E3C586B1881541BCB18C06C5FCE39001">
    <w:name w:val="E3C586B1881541BCB18C06C5FCE39001"/>
  </w:style>
  <w:style w:type="paragraph" w:customStyle="1" w:styleId="C3FECF51A50944B7B6A6D9AB63E3518E">
    <w:name w:val="C3FECF51A50944B7B6A6D9AB63E3518E"/>
  </w:style>
  <w:style w:type="paragraph" w:customStyle="1" w:styleId="13903A92F4B140B58CF797BAA5C77FEA">
    <w:name w:val="13903A92F4B140B58CF797BAA5C77FEA"/>
  </w:style>
  <w:style w:type="paragraph" w:customStyle="1" w:styleId="5AB3AA3682EC4AD191E6D8559E59E20E">
    <w:name w:val="5AB3AA3682EC4AD191E6D8559E59E20E"/>
  </w:style>
  <w:style w:type="paragraph" w:customStyle="1" w:styleId="54C098789AFB4A84875880D40A7842E5">
    <w:name w:val="54C098789AFB4A84875880D40A7842E5"/>
  </w:style>
  <w:style w:type="paragraph" w:customStyle="1" w:styleId="F03A357A052A47AFAACDC2AF13BA0CC8">
    <w:name w:val="F03A357A052A47AFAACDC2AF13BA0CC8"/>
  </w:style>
  <w:style w:type="paragraph" w:customStyle="1" w:styleId="4B6EBD095CAD438188D1FDDD2152D2EB">
    <w:name w:val="4B6EBD095CAD438188D1FDDD2152D2EB"/>
  </w:style>
  <w:style w:type="paragraph" w:customStyle="1" w:styleId="D41F0A32E3E84ACBAFAA9F5B9E605E16">
    <w:name w:val="D41F0A32E3E84ACBAFAA9F5B9E605E16"/>
  </w:style>
  <w:style w:type="paragraph" w:customStyle="1" w:styleId="0350D0C7D4F7473EB2DEAEEBDABFB932">
    <w:name w:val="0350D0C7D4F7473EB2DEAEEBDABFB932"/>
  </w:style>
  <w:style w:type="paragraph" w:customStyle="1" w:styleId="040ADF597AF44314811AF16D4EE6978A">
    <w:name w:val="040ADF597AF44314811AF16D4EE6978A"/>
  </w:style>
  <w:style w:type="paragraph" w:customStyle="1" w:styleId="62DE0B4811F742FAA6924754732CF8BF">
    <w:name w:val="62DE0B4811F742FAA6924754732CF8BF"/>
  </w:style>
  <w:style w:type="paragraph" w:customStyle="1" w:styleId="274EEB1873E746C2AF8DD665232220BF">
    <w:name w:val="274EEB1873E746C2AF8DD665232220BF"/>
  </w:style>
  <w:style w:type="paragraph" w:customStyle="1" w:styleId="113FB33E05884572B3C213AFB3C569DC">
    <w:name w:val="113FB33E05884572B3C213AFB3C569D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Inventory Case Study Week 2</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71A3C9E-9B8E-4452-BF79-A35D96A866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Template>
  <TotalTime>119</TotalTime>
  <Pages>7</Pages>
  <Words>868</Words>
  <Characters>4950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Retail Sales – The Data Warehouse Toolkit</vt:lpstr>
    </vt:vector>
  </TitlesOfParts>
  <Company/>
  <LinksUpToDate>false</LinksUpToDate>
  <CharactersWithSpaces>5807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Inventory – The Data Warehouse Toolkit</dc:title>
  <dc:subject/>
  <dc:creator>cusey</dc:creator>
  <cp:keywords/>
  <dc:description/>
  <cp:lastModifiedBy> </cp:lastModifiedBy>
  <cp:revision>55</cp:revision>
  <dcterms:created xsi:type="dcterms:W3CDTF">2019-04-16T00:10:00Z</dcterms:created>
  <dcterms:modified xsi:type="dcterms:W3CDTF">2019-04-16T02:08:00Z</dcterms:modified>
</cp:coreProperties>
</file>