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7DB2" w14:textId="2896C324" w:rsidR="00E81978" w:rsidRPr="00C23147" w:rsidRDefault="00972768">
      <w:pPr>
        <w:pStyle w:val="Title"/>
        <w:rPr>
          <w:rFonts w:ascii="Calibri" w:hAnsi="Calibri" w:cs="Calibri"/>
        </w:rPr>
      </w:pPr>
      <w:sdt>
        <w:sdtPr>
          <w:rPr>
            <w:rFonts w:ascii="Calibri" w:hAnsi="Calibri" w:cs="Calibri"/>
          </w:rPr>
          <w:alias w:val="Title:"/>
          <w:tag w:val="Title:"/>
          <w:id w:val="726351117"/>
          <w:placeholder>
            <w:docPart w:val="C82249CA37DA4032B29BF24106313F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1DC5">
            <w:rPr>
              <w:rFonts w:ascii="Calibri" w:hAnsi="Calibri" w:cs="Calibri"/>
            </w:rPr>
            <w:t>Hum</w:t>
          </w:r>
          <w:r w:rsidR="00B65B8E">
            <w:rPr>
              <w:rFonts w:ascii="Calibri" w:hAnsi="Calibri" w:cs="Calibri"/>
            </w:rPr>
            <w:t>an Resources</w:t>
          </w:r>
          <w:r w:rsidR="00563171">
            <w:rPr>
              <w:rFonts w:ascii="Calibri" w:hAnsi="Calibri" w:cs="Calibri"/>
            </w:rPr>
            <w:t xml:space="preserve"> </w:t>
          </w:r>
          <w:r w:rsidR="00C23147" w:rsidRPr="00C23147">
            <w:rPr>
              <w:rFonts w:ascii="Calibri" w:hAnsi="Calibri" w:cs="Calibri"/>
            </w:rPr>
            <w:t>– The Data Warehouse Toolkit</w:t>
          </w:r>
        </w:sdtContent>
      </w:sdt>
    </w:p>
    <w:p w14:paraId="7203EE74" w14:textId="03D64B99" w:rsidR="00B823AA" w:rsidRPr="00C23147" w:rsidRDefault="00C23147" w:rsidP="00B823AA">
      <w:pPr>
        <w:pStyle w:val="Title2"/>
        <w:rPr>
          <w:rFonts w:ascii="Calibri" w:hAnsi="Calibri" w:cs="Calibri"/>
        </w:rPr>
      </w:pPr>
      <w:r w:rsidRPr="00C23147">
        <w:rPr>
          <w:rFonts w:ascii="Calibri" w:hAnsi="Calibri" w:cs="Calibri"/>
        </w:rPr>
        <w:t>Megan Cusey</w:t>
      </w:r>
    </w:p>
    <w:p w14:paraId="1BDFBB59" w14:textId="3FACD83A" w:rsidR="00E81978" w:rsidRPr="00C23147" w:rsidRDefault="00C23147" w:rsidP="00B823AA">
      <w:pPr>
        <w:pStyle w:val="Title2"/>
        <w:rPr>
          <w:rFonts w:ascii="Calibri" w:hAnsi="Calibri" w:cs="Calibri"/>
        </w:rPr>
      </w:pPr>
      <w:r w:rsidRPr="00C23147">
        <w:rPr>
          <w:rFonts w:ascii="Calibri" w:hAnsi="Calibri" w:cs="Calibri"/>
        </w:rPr>
        <w:t>Elmhurst College Spring B 2019</w:t>
      </w:r>
    </w:p>
    <w:p w14:paraId="26B00D8D" w14:textId="5ABB797A" w:rsidR="00C23147" w:rsidRPr="00C23147" w:rsidRDefault="00C23147" w:rsidP="00B823AA">
      <w:pPr>
        <w:pStyle w:val="Title2"/>
        <w:rPr>
          <w:rFonts w:ascii="Calibri" w:hAnsi="Calibri" w:cs="Calibri"/>
        </w:rPr>
      </w:pPr>
    </w:p>
    <w:p w14:paraId="65302B8A" w14:textId="77777777" w:rsidR="00C23147" w:rsidRPr="00C23147" w:rsidRDefault="00C23147">
      <w:pPr>
        <w:rPr>
          <w:rFonts w:ascii="Calibri" w:hAnsi="Calibri" w:cs="Calibri"/>
        </w:rPr>
      </w:pPr>
      <w:r w:rsidRPr="00C23147">
        <w:rPr>
          <w:rFonts w:ascii="Calibri" w:hAnsi="Calibri" w:cs="Calibri"/>
        </w:rPr>
        <w:br w:type="page"/>
      </w:r>
    </w:p>
    <w:p w14:paraId="2E9D11AA" w14:textId="45D21319" w:rsidR="00C23147" w:rsidRPr="00C23147" w:rsidRDefault="00C23147" w:rsidP="00C23147">
      <w:pPr>
        <w:pStyle w:val="Heading1"/>
        <w:jc w:val="left"/>
        <w:rPr>
          <w:rFonts w:ascii="Calibri" w:hAnsi="Calibri" w:cs="Calibri"/>
        </w:rPr>
      </w:pPr>
      <w:r w:rsidRPr="00C23147">
        <w:rPr>
          <w:rFonts w:ascii="Calibri" w:hAnsi="Calibri" w:cs="Calibri"/>
        </w:rPr>
        <w:lastRenderedPageBreak/>
        <w:t>Case Facts</w:t>
      </w:r>
    </w:p>
    <w:p w14:paraId="755DCD7E" w14:textId="148FF865" w:rsidR="00C23147" w:rsidRPr="00C23147" w:rsidRDefault="00C23147" w:rsidP="00C23147">
      <w:pPr>
        <w:pStyle w:val="Heading1"/>
        <w:jc w:val="left"/>
        <w:rPr>
          <w:rFonts w:ascii="Calibri" w:hAnsi="Calibri" w:cs="Calibri"/>
        </w:rPr>
      </w:pPr>
      <w:r w:rsidRPr="00C23147">
        <w:rPr>
          <w:rFonts w:ascii="Calibri" w:hAnsi="Calibri" w:cs="Calibri"/>
        </w:rPr>
        <w:t>Data Warehouse Concepts</w:t>
      </w:r>
    </w:p>
    <w:p w14:paraId="181D5BD8" w14:textId="50DCC17C" w:rsidR="002C0C79" w:rsidRPr="000B70D0" w:rsidRDefault="00590ED6" w:rsidP="00A74427">
      <w:pPr>
        <w:pStyle w:val="Heading2"/>
        <w:rPr>
          <w:rFonts w:ascii="Calibri" w:hAnsi="Calibri" w:cs="Calibri"/>
        </w:rPr>
      </w:pPr>
      <w:r>
        <w:rPr>
          <w:rFonts w:ascii="Calibri" w:hAnsi="Calibri" w:cs="Calibri"/>
          <w:b w:val="0"/>
        </w:rPr>
        <w:tab/>
      </w:r>
      <w:r w:rsidR="007A443C">
        <w:rPr>
          <w:rFonts w:ascii="Calibri" w:hAnsi="Calibri" w:cs="Calibri"/>
          <w:b w:val="0"/>
        </w:rPr>
        <w:t>Human Resource Managers are responsible for keeping track of employee information and maintaining records</w:t>
      </w:r>
      <w:r w:rsidR="007B7A56">
        <w:rPr>
          <w:rFonts w:ascii="Calibri" w:hAnsi="Calibri" w:cs="Calibri"/>
          <w:b w:val="0"/>
        </w:rPr>
        <w:t xml:space="preserve"> of an organization’s staff. This includes many different pieces of information from the skills that an employee provides, their salary, management, cost center, benefits, etc. </w:t>
      </w:r>
      <w:r w:rsidR="00376508">
        <w:rPr>
          <w:rFonts w:ascii="Calibri" w:hAnsi="Calibri" w:cs="Calibri"/>
          <w:b w:val="0"/>
        </w:rPr>
        <w:t xml:space="preserve">In a large organization, you can imagine how the profile of many employees </w:t>
      </w:r>
      <w:r w:rsidR="00391055">
        <w:rPr>
          <w:rFonts w:ascii="Calibri" w:hAnsi="Calibri" w:cs="Calibri"/>
          <w:b w:val="0"/>
        </w:rPr>
        <w:t>change and how often. Perhaps one of the biggest challenges of designing a data warehouse to include the Human Resource Management process involves considering the mounds of information to maintain for each employee and how to record each attribute that may change through the employee’s career. Below is one example of how to implement the Human Resource Management data into a data warehouse.</w:t>
      </w:r>
    </w:p>
    <w:p w14:paraId="72390145" w14:textId="24C2EF44" w:rsidR="00C23147" w:rsidRDefault="00174BB9" w:rsidP="00174BB9">
      <w:pPr>
        <w:pStyle w:val="Heading2"/>
        <w:rPr>
          <w:rFonts w:ascii="Calibri" w:hAnsi="Calibri" w:cs="Calibri"/>
        </w:rPr>
      </w:pPr>
      <w:r w:rsidRPr="00C44714">
        <w:rPr>
          <w:rFonts w:ascii="Calibri" w:hAnsi="Calibri" w:cs="Calibri"/>
        </w:rPr>
        <w:t>Step 1: Select the Business Process</w:t>
      </w:r>
    </w:p>
    <w:p w14:paraId="2D73A2D9" w14:textId="0B853629" w:rsidR="007734DF" w:rsidRDefault="009E0F19" w:rsidP="007734DF">
      <w:pPr>
        <w:ind w:firstLine="0"/>
        <w:rPr>
          <w:rFonts w:ascii="Calibri" w:hAnsi="Calibri" w:cs="Calibri"/>
        </w:rPr>
      </w:pPr>
      <w:r>
        <w:rPr>
          <w:rFonts w:ascii="Calibri" w:hAnsi="Calibri" w:cs="Calibri"/>
        </w:rPr>
        <w:t xml:space="preserve">The </w:t>
      </w:r>
      <w:r w:rsidR="00852301">
        <w:rPr>
          <w:rFonts w:ascii="Calibri" w:hAnsi="Calibri" w:cs="Calibri"/>
        </w:rPr>
        <w:t>Human Resources Management</w:t>
      </w:r>
      <w:r>
        <w:rPr>
          <w:rFonts w:ascii="Calibri" w:hAnsi="Calibri" w:cs="Calibri"/>
        </w:rPr>
        <w:t xml:space="preserve"> process</w:t>
      </w:r>
      <w:r w:rsidR="007004DF">
        <w:rPr>
          <w:rFonts w:ascii="Calibri" w:hAnsi="Calibri" w:cs="Calibri"/>
        </w:rPr>
        <w:t xml:space="preserve"> involves the following tasks</w:t>
      </w:r>
      <w:r w:rsidR="00E2290D">
        <w:rPr>
          <w:rFonts w:ascii="Calibri" w:hAnsi="Calibri" w:cs="Calibri"/>
        </w:rPr>
        <w:t>:</w:t>
      </w:r>
    </w:p>
    <w:p w14:paraId="107B8CDA" w14:textId="7D19A9F1" w:rsidR="00852301" w:rsidRDefault="001C7ABA" w:rsidP="00852301">
      <w:pPr>
        <w:pStyle w:val="ListParagraph"/>
        <w:numPr>
          <w:ilvl w:val="0"/>
          <w:numId w:val="23"/>
        </w:numPr>
        <w:rPr>
          <w:rFonts w:ascii="Calibri" w:hAnsi="Calibri" w:cs="Calibri"/>
        </w:rPr>
      </w:pPr>
      <w:r>
        <w:rPr>
          <w:rFonts w:ascii="Calibri" w:hAnsi="Calibri" w:cs="Calibri"/>
        </w:rPr>
        <w:t>Tracking employee’s skills, appraisal reviews, organization, manager</w:t>
      </w:r>
    </w:p>
    <w:p w14:paraId="50A2AB04" w14:textId="5D54C84F" w:rsidR="00530EEB" w:rsidRDefault="001C7ABA" w:rsidP="00EB72C4">
      <w:pPr>
        <w:pStyle w:val="ListParagraph"/>
        <w:numPr>
          <w:ilvl w:val="0"/>
          <w:numId w:val="23"/>
        </w:numPr>
        <w:rPr>
          <w:rFonts w:ascii="Calibri" w:hAnsi="Calibri" w:cs="Calibri"/>
        </w:rPr>
      </w:pPr>
      <w:r>
        <w:rPr>
          <w:rFonts w:ascii="Calibri" w:hAnsi="Calibri" w:cs="Calibri"/>
        </w:rPr>
        <w:t>Maintaining benefit information</w:t>
      </w:r>
    </w:p>
    <w:p w14:paraId="18955984" w14:textId="076D38C7" w:rsidR="00EB72C4" w:rsidRPr="00EB72C4" w:rsidRDefault="00EB72C4" w:rsidP="00EB72C4">
      <w:pPr>
        <w:pStyle w:val="ListParagraph"/>
        <w:numPr>
          <w:ilvl w:val="0"/>
          <w:numId w:val="23"/>
        </w:numPr>
        <w:rPr>
          <w:rFonts w:ascii="Calibri" w:hAnsi="Calibri" w:cs="Calibri"/>
        </w:rPr>
      </w:pPr>
      <w:r>
        <w:rPr>
          <w:rFonts w:ascii="Calibri" w:hAnsi="Calibri" w:cs="Calibri"/>
        </w:rPr>
        <w:t>Employee Onboarding</w:t>
      </w:r>
    </w:p>
    <w:p w14:paraId="43A45C70" w14:textId="0F0B262C" w:rsidR="004B3B39" w:rsidRPr="004B3B39" w:rsidRDefault="00174BB9" w:rsidP="004B3B39">
      <w:pPr>
        <w:pStyle w:val="Heading2"/>
        <w:rPr>
          <w:rFonts w:ascii="Calibri" w:hAnsi="Calibri" w:cs="Calibri"/>
        </w:rPr>
      </w:pPr>
      <w:r w:rsidRPr="00C44714">
        <w:rPr>
          <w:rFonts w:ascii="Calibri" w:hAnsi="Calibri" w:cs="Calibri"/>
        </w:rPr>
        <w:t xml:space="preserve">Step 2: </w:t>
      </w:r>
      <w:r w:rsidR="00C44714" w:rsidRPr="00C44714">
        <w:rPr>
          <w:rFonts w:ascii="Calibri" w:hAnsi="Calibri" w:cs="Calibri"/>
        </w:rPr>
        <w:t>Declare the Grain</w:t>
      </w:r>
    </w:p>
    <w:p w14:paraId="07E61964" w14:textId="23750230" w:rsidR="001F2538" w:rsidRDefault="00852301" w:rsidP="001F2538">
      <w:pPr>
        <w:pStyle w:val="ListParagraph"/>
        <w:numPr>
          <w:ilvl w:val="0"/>
          <w:numId w:val="19"/>
        </w:numPr>
        <w:rPr>
          <w:rFonts w:ascii="Calibri" w:hAnsi="Calibri" w:cs="Calibri"/>
        </w:rPr>
      </w:pPr>
      <w:r>
        <w:rPr>
          <w:rFonts w:ascii="Calibri" w:hAnsi="Calibri" w:cs="Calibri"/>
        </w:rPr>
        <w:t xml:space="preserve">Employee </w:t>
      </w:r>
      <w:r w:rsidR="00447510">
        <w:rPr>
          <w:rFonts w:ascii="Calibri" w:hAnsi="Calibri" w:cs="Calibri"/>
        </w:rPr>
        <w:t>Fact</w:t>
      </w:r>
      <w:r w:rsidR="008D6EBD">
        <w:rPr>
          <w:rFonts w:ascii="Calibri" w:hAnsi="Calibri" w:cs="Calibri"/>
        </w:rPr>
        <w:t xml:space="preserve"> </w:t>
      </w:r>
      <w:r w:rsidR="00AA0900">
        <w:rPr>
          <w:rFonts w:ascii="Calibri" w:hAnsi="Calibri" w:cs="Calibri"/>
        </w:rPr>
        <w:t>–</w:t>
      </w:r>
      <w:r w:rsidR="008D6EBD">
        <w:rPr>
          <w:rFonts w:ascii="Calibri" w:hAnsi="Calibri" w:cs="Calibri"/>
        </w:rPr>
        <w:t xml:space="preserve"> </w:t>
      </w:r>
      <w:r w:rsidR="00AA0900">
        <w:rPr>
          <w:rFonts w:ascii="Calibri" w:hAnsi="Calibri" w:cs="Calibri"/>
        </w:rPr>
        <w:t>One row for each</w:t>
      </w:r>
      <w:r>
        <w:rPr>
          <w:rFonts w:ascii="Calibri" w:hAnsi="Calibri" w:cs="Calibri"/>
        </w:rPr>
        <w:t xml:space="preserve"> </w:t>
      </w:r>
      <w:r w:rsidR="00984C67">
        <w:rPr>
          <w:rFonts w:ascii="Calibri" w:hAnsi="Calibri" w:cs="Calibri"/>
        </w:rPr>
        <w:t>employee</w:t>
      </w:r>
    </w:p>
    <w:p w14:paraId="5AE1AD86" w14:textId="4BBB9994" w:rsidR="00447510" w:rsidRPr="00447510" w:rsidRDefault="00447510" w:rsidP="00447510">
      <w:pPr>
        <w:pStyle w:val="ListParagraph"/>
        <w:numPr>
          <w:ilvl w:val="0"/>
          <w:numId w:val="19"/>
        </w:numPr>
        <w:rPr>
          <w:rFonts w:ascii="Calibri" w:hAnsi="Calibri" w:cs="Calibri"/>
        </w:rPr>
      </w:pPr>
      <w:r w:rsidRPr="00FC4CC1">
        <w:rPr>
          <w:rFonts w:ascii="Calibri" w:hAnsi="Calibri" w:cs="Calibri"/>
        </w:rPr>
        <w:t>Employee Headcount Snapshot Fact – one row pe</w:t>
      </w:r>
      <w:r>
        <w:rPr>
          <w:rFonts w:ascii="Calibri" w:hAnsi="Calibri" w:cs="Calibri"/>
        </w:rPr>
        <w:t>r month</w:t>
      </w:r>
      <w:r w:rsidR="006D6D4E">
        <w:rPr>
          <w:rFonts w:ascii="Calibri" w:hAnsi="Calibri" w:cs="Calibri"/>
        </w:rPr>
        <w:t>, per organization</w:t>
      </w:r>
    </w:p>
    <w:p w14:paraId="694B08AF" w14:textId="321E60A8" w:rsidR="00F17243" w:rsidRPr="00F60B17" w:rsidRDefault="00174BB9" w:rsidP="00F60B17">
      <w:pPr>
        <w:pStyle w:val="Heading2"/>
        <w:rPr>
          <w:rFonts w:ascii="Calibri" w:hAnsi="Calibri" w:cs="Calibri"/>
        </w:rPr>
      </w:pPr>
      <w:r w:rsidRPr="00C44714">
        <w:rPr>
          <w:rFonts w:ascii="Calibri" w:hAnsi="Calibri" w:cs="Calibri"/>
        </w:rPr>
        <w:t xml:space="preserve">Step 3: </w:t>
      </w:r>
      <w:r w:rsidR="00C44714" w:rsidRPr="00C44714">
        <w:rPr>
          <w:rFonts w:ascii="Calibri" w:hAnsi="Calibri" w:cs="Calibri"/>
        </w:rPr>
        <w:t>Identify the Dimensions</w:t>
      </w:r>
      <w:r w:rsidR="00A33CAE">
        <w:rPr>
          <w:rFonts w:ascii="Calibri" w:hAnsi="Calibri" w:cs="Calibri"/>
        </w:rPr>
        <w:t>/Attributes</w:t>
      </w:r>
    </w:p>
    <w:p w14:paraId="529DF5E5" w14:textId="0CD6FA02" w:rsidR="00852301" w:rsidRDefault="00852301" w:rsidP="00A823FE">
      <w:pPr>
        <w:pStyle w:val="ListParagraph"/>
        <w:numPr>
          <w:ilvl w:val="0"/>
          <w:numId w:val="19"/>
        </w:numPr>
        <w:rPr>
          <w:rFonts w:ascii="Calibri" w:hAnsi="Calibri" w:cs="Calibri"/>
        </w:rPr>
      </w:pPr>
      <w:r>
        <w:rPr>
          <w:rFonts w:ascii="Calibri" w:hAnsi="Calibri" w:cs="Calibri"/>
        </w:rPr>
        <w:t>Employee</w:t>
      </w:r>
      <w:r w:rsidR="00646952">
        <w:rPr>
          <w:rFonts w:ascii="Calibri" w:hAnsi="Calibri" w:cs="Calibri"/>
        </w:rPr>
        <w:t xml:space="preserve">: Employee Key (PK), Employee ID (NK), First Name, Middle Name, Last Name, Street Address, City, State, Zip Code, Job Grade, Salary, Education, Original Hire Date </w:t>
      </w:r>
      <w:r w:rsidR="00646952">
        <w:rPr>
          <w:rFonts w:ascii="Calibri" w:hAnsi="Calibri" w:cs="Calibri"/>
        </w:rPr>
        <w:lastRenderedPageBreak/>
        <w:t>(FK), Last Review Date (FK), Appraisal Rating, Change Reason Code, Change Description, Effective Date, Expiration Date, Current Row Indicator</w:t>
      </w:r>
    </w:p>
    <w:p w14:paraId="58FF87A6" w14:textId="715865C1" w:rsidR="00941CD2" w:rsidRDefault="00941CD2" w:rsidP="00A823FE">
      <w:pPr>
        <w:pStyle w:val="ListParagraph"/>
        <w:numPr>
          <w:ilvl w:val="0"/>
          <w:numId w:val="19"/>
        </w:numPr>
        <w:rPr>
          <w:rFonts w:ascii="Calibri" w:hAnsi="Calibri" w:cs="Calibri"/>
        </w:rPr>
      </w:pPr>
      <w:r>
        <w:rPr>
          <w:rFonts w:ascii="Calibri" w:hAnsi="Calibri" w:cs="Calibri"/>
        </w:rPr>
        <w:t xml:space="preserve">Insurance: Insurance </w:t>
      </w:r>
      <w:r w:rsidR="00486FEF">
        <w:rPr>
          <w:rFonts w:ascii="Calibri" w:hAnsi="Calibri" w:cs="Calibri"/>
        </w:rPr>
        <w:t xml:space="preserve">Plan </w:t>
      </w:r>
      <w:r>
        <w:rPr>
          <w:rFonts w:ascii="Calibri" w:hAnsi="Calibri" w:cs="Calibri"/>
        </w:rPr>
        <w:t>Key (PK), Insurance Carrier, Insurance Plan, Effective Date, Termination Date, Premium Cost</w:t>
      </w:r>
    </w:p>
    <w:p w14:paraId="6A50219A" w14:textId="592DDC14" w:rsidR="00486FEF" w:rsidRDefault="00486FEF" w:rsidP="00A823FE">
      <w:pPr>
        <w:pStyle w:val="ListParagraph"/>
        <w:numPr>
          <w:ilvl w:val="0"/>
          <w:numId w:val="19"/>
        </w:numPr>
        <w:rPr>
          <w:rFonts w:ascii="Calibri" w:hAnsi="Calibri" w:cs="Calibri"/>
        </w:rPr>
      </w:pPr>
      <w:r>
        <w:rPr>
          <w:rFonts w:ascii="Calibri" w:hAnsi="Calibri" w:cs="Calibri"/>
        </w:rPr>
        <w:t xml:space="preserve">Vacation: Vacation Plan Key (PK), Paid Time Off Days, </w:t>
      </w:r>
      <w:r w:rsidR="00F21C81">
        <w:rPr>
          <w:rFonts w:ascii="Calibri" w:hAnsi="Calibri" w:cs="Calibri"/>
        </w:rPr>
        <w:t>Sick Days</w:t>
      </w:r>
    </w:p>
    <w:p w14:paraId="2FB64D9B" w14:textId="5A9093FA" w:rsidR="00290A33" w:rsidRPr="00806FDF" w:rsidRDefault="00DD1EDB" w:rsidP="00806FDF">
      <w:pPr>
        <w:pStyle w:val="ListParagraph"/>
        <w:numPr>
          <w:ilvl w:val="0"/>
          <w:numId w:val="17"/>
        </w:numPr>
        <w:rPr>
          <w:rFonts w:ascii="Calibri" w:hAnsi="Calibri" w:cs="Calibri"/>
        </w:rPr>
      </w:pPr>
      <w:r w:rsidRPr="00806FDF">
        <w:rPr>
          <w:rFonts w:ascii="Calibri" w:hAnsi="Calibri" w:cs="Calibri"/>
        </w:rPr>
        <w:t>Month</w:t>
      </w:r>
      <w:r w:rsidR="00806FDF" w:rsidRPr="00806FDF">
        <w:rPr>
          <w:rFonts w:ascii="Calibri" w:hAnsi="Calibri" w:cs="Calibri"/>
        </w:rPr>
        <w:t xml:space="preserve">: </w:t>
      </w:r>
      <w:r w:rsidR="00806FDF" w:rsidRPr="00806FDF">
        <w:rPr>
          <w:rFonts w:ascii="Calibri" w:hAnsi="Calibri" w:cs="Calibri"/>
        </w:rPr>
        <w:t>Month Key (PK)</w:t>
      </w:r>
      <w:r w:rsidR="00806FDF" w:rsidRPr="00806FDF">
        <w:rPr>
          <w:rFonts w:ascii="Calibri" w:hAnsi="Calibri" w:cs="Calibri"/>
        </w:rPr>
        <w:t xml:space="preserve">, </w:t>
      </w:r>
      <w:r w:rsidR="00806FDF" w:rsidRPr="00806FDF">
        <w:rPr>
          <w:rFonts w:ascii="Calibri" w:hAnsi="Calibri" w:cs="Calibri"/>
        </w:rPr>
        <w:t>Month/Year</w:t>
      </w:r>
      <w:r w:rsidR="00806FDF" w:rsidRPr="00806FDF">
        <w:rPr>
          <w:rFonts w:ascii="Calibri" w:hAnsi="Calibri" w:cs="Calibri"/>
        </w:rPr>
        <w:t xml:space="preserve">, </w:t>
      </w:r>
      <w:r w:rsidR="00806FDF" w:rsidRPr="00806FDF">
        <w:rPr>
          <w:rFonts w:ascii="Calibri" w:hAnsi="Calibri" w:cs="Calibri"/>
        </w:rPr>
        <w:t>Number of Holidays</w:t>
      </w:r>
      <w:r w:rsidR="00806FDF" w:rsidRPr="00806FDF">
        <w:rPr>
          <w:rFonts w:ascii="Calibri" w:hAnsi="Calibri" w:cs="Calibri"/>
        </w:rPr>
        <w:t xml:space="preserve">, </w:t>
      </w:r>
      <w:r w:rsidR="00806FDF" w:rsidRPr="00806FDF">
        <w:rPr>
          <w:rFonts w:ascii="Calibri" w:hAnsi="Calibri" w:cs="Calibri"/>
        </w:rPr>
        <w:t>Season</w:t>
      </w:r>
    </w:p>
    <w:p w14:paraId="65456298" w14:textId="6DB8CEB7" w:rsidR="00290A33" w:rsidRPr="00447510" w:rsidRDefault="00DD1EDB" w:rsidP="00447510">
      <w:pPr>
        <w:pStyle w:val="ListParagraph"/>
        <w:numPr>
          <w:ilvl w:val="0"/>
          <w:numId w:val="19"/>
        </w:numPr>
        <w:rPr>
          <w:rFonts w:ascii="Calibri" w:hAnsi="Calibri" w:cs="Calibri"/>
        </w:rPr>
      </w:pPr>
      <w:r>
        <w:rPr>
          <w:rFonts w:ascii="Calibri" w:hAnsi="Calibri" w:cs="Calibri"/>
        </w:rPr>
        <w:t>Organization</w:t>
      </w:r>
      <w:r w:rsidR="00A974D3">
        <w:rPr>
          <w:rFonts w:ascii="Calibri" w:hAnsi="Calibri" w:cs="Calibri"/>
        </w:rPr>
        <w:t>:</w:t>
      </w:r>
      <w:r w:rsidR="00A974D3" w:rsidRPr="00A974D3">
        <w:rPr>
          <w:rFonts w:ascii="Calibri" w:hAnsi="Calibri" w:cs="Calibri"/>
        </w:rPr>
        <w:t xml:space="preserve"> </w:t>
      </w:r>
      <w:r w:rsidR="00A974D3">
        <w:rPr>
          <w:rFonts w:ascii="Calibri" w:hAnsi="Calibri" w:cs="Calibri"/>
        </w:rPr>
        <w:t>Organization Key (PK), Cost Center Name, Cost Center Number, Department Name, Department Number, Division Name, Business Unit Name, Company Name</w:t>
      </w:r>
    </w:p>
    <w:p w14:paraId="5948A4BC" w14:textId="3D85A8CC" w:rsidR="00EC1FC3" w:rsidRDefault="00EC1FC3" w:rsidP="00A823FE">
      <w:pPr>
        <w:pStyle w:val="ListParagraph"/>
        <w:numPr>
          <w:ilvl w:val="0"/>
          <w:numId w:val="19"/>
        </w:numPr>
        <w:rPr>
          <w:rFonts w:ascii="Calibri" w:hAnsi="Calibri" w:cs="Calibri"/>
        </w:rPr>
      </w:pPr>
      <w:r>
        <w:rPr>
          <w:rFonts w:ascii="Calibri" w:hAnsi="Calibri" w:cs="Calibri"/>
        </w:rPr>
        <w:t xml:space="preserve">Manager: Manager Key (PK), Employee ID (NK), </w:t>
      </w:r>
      <w:r w:rsidR="008F6E68">
        <w:rPr>
          <w:rFonts w:ascii="Calibri" w:hAnsi="Calibri" w:cs="Calibri"/>
        </w:rPr>
        <w:t>First Name, Middle Name, Cell Phone Number</w:t>
      </w:r>
    </w:p>
    <w:p w14:paraId="4D5BA566" w14:textId="40C5B2E9" w:rsidR="00A8140F" w:rsidRPr="002C07E3" w:rsidRDefault="00174BB9" w:rsidP="002C07E3">
      <w:pPr>
        <w:pStyle w:val="Heading2"/>
        <w:rPr>
          <w:rFonts w:ascii="Calibri" w:hAnsi="Calibri" w:cs="Calibri"/>
        </w:rPr>
      </w:pPr>
      <w:r w:rsidRPr="00C44714">
        <w:rPr>
          <w:rFonts w:ascii="Calibri" w:hAnsi="Calibri" w:cs="Calibri"/>
        </w:rPr>
        <w:t xml:space="preserve">Step 4: </w:t>
      </w:r>
      <w:r w:rsidR="00C44714" w:rsidRPr="00C44714">
        <w:rPr>
          <w:rFonts w:ascii="Calibri" w:hAnsi="Calibri" w:cs="Calibri"/>
        </w:rPr>
        <w:t>Identify the F</w:t>
      </w:r>
      <w:r w:rsidR="00447510">
        <w:rPr>
          <w:rFonts w:ascii="Calibri" w:hAnsi="Calibri" w:cs="Calibri"/>
        </w:rPr>
        <w:t>ac</w:t>
      </w:r>
      <w:r w:rsidR="00C44714" w:rsidRPr="00C44714">
        <w:rPr>
          <w:rFonts w:ascii="Calibri" w:hAnsi="Calibri" w:cs="Calibri"/>
        </w:rPr>
        <w:t>ts</w:t>
      </w:r>
    </w:p>
    <w:p w14:paraId="3E970766" w14:textId="2E41CF82" w:rsidR="00447510" w:rsidRDefault="00447510" w:rsidP="00447510">
      <w:pPr>
        <w:pStyle w:val="ListParagraph"/>
        <w:numPr>
          <w:ilvl w:val="0"/>
          <w:numId w:val="21"/>
        </w:numPr>
        <w:rPr>
          <w:rFonts w:ascii="Calibri" w:hAnsi="Calibri" w:cs="Calibri"/>
        </w:rPr>
      </w:pPr>
      <w:r>
        <w:rPr>
          <w:rFonts w:ascii="Calibri" w:hAnsi="Calibri" w:cs="Calibri"/>
        </w:rPr>
        <w:t>Employee Fact – One row for each employee</w:t>
      </w:r>
    </w:p>
    <w:p w14:paraId="2495FBB6" w14:textId="3410C995" w:rsidR="00530EFE" w:rsidRDefault="00530EFE" w:rsidP="00F21C81">
      <w:pPr>
        <w:pStyle w:val="ListParagraph"/>
        <w:numPr>
          <w:ilvl w:val="1"/>
          <w:numId w:val="21"/>
        </w:numPr>
        <w:rPr>
          <w:rFonts w:ascii="Calibri" w:hAnsi="Calibri" w:cs="Calibri"/>
        </w:rPr>
      </w:pPr>
      <w:r>
        <w:rPr>
          <w:rFonts w:ascii="Calibri" w:hAnsi="Calibri" w:cs="Calibri"/>
        </w:rPr>
        <w:t>Employee Key (FK)</w:t>
      </w:r>
    </w:p>
    <w:p w14:paraId="2DC26B38" w14:textId="628A4EDF" w:rsidR="00F21C81" w:rsidRDefault="00F21C81" w:rsidP="00F21C81">
      <w:pPr>
        <w:pStyle w:val="ListParagraph"/>
        <w:numPr>
          <w:ilvl w:val="1"/>
          <w:numId w:val="21"/>
        </w:numPr>
        <w:rPr>
          <w:rFonts w:ascii="Calibri" w:hAnsi="Calibri" w:cs="Calibri"/>
        </w:rPr>
      </w:pPr>
      <w:r>
        <w:rPr>
          <w:rFonts w:ascii="Calibri" w:hAnsi="Calibri" w:cs="Calibri"/>
        </w:rPr>
        <w:t>Manager Key</w:t>
      </w:r>
      <w:r w:rsidR="00530EFE">
        <w:rPr>
          <w:rFonts w:ascii="Calibri" w:hAnsi="Calibri" w:cs="Calibri"/>
        </w:rPr>
        <w:t xml:space="preserve"> (FK)</w:t>
      </w:r>
    </w:p>
    <w:p w14:paraId="492B752D" w14:textId="256F855D" w:rsidR="00530EFE" w:rsidRDefault="00530EFE" w:rsidP="00F21C81">
      <w:pPr>
        <w:pStyle w:val="ListParagraph"/>
        <w:numPr>
          <w:ilvl w:val="1"/>
          <w:numId w:val="21"/>
        </w:numPr>
        <w:rPr>
          <w:rFonts w:ascii="Calibri" w:hAnsi="Calibri" w:cs="Calibri"/>
        </w:rPr>
      </w:pPr>
      <w:r>
        <w:rPr>
          <w:rFonts w:ascii="Calibri" w:hAnsi="Calibri" w:cs="Calibri"/>
        </w:rPr>
        <w:t>Organization Key (FK)</w:t>
      </w:r>
    </w:p>
    <w:p w14:paraId="1891939E" w14:textId="3CEE75CF" w:rsidR="00530EFE" w:rsidRDefault="00530EFE" w:rsidP="00F21C81">
      <w:pPr>
        <w:pStyle w:val="ListParagraph"/>
        <w:numPr>
          <w:ilvl w:val="1"/>
          <w:numId w:val="21"/>
        </w:numPr>
        <w:rPr>
          <w:rFonts w:ascii="Calibri" w:hAnsi="Calibri" w:cs="Calibri"/>
        </w:rPr>
      </w:pPr>
      <w:r>
        <w:rPr>
          <w:rFonts w:ascii="Calibri" w:hAnsi="Calibri" w:cs="Calibri"/>
        </w:rPr>
        <w:t>Vacation Plan Key (FK)</w:t>
      </w:r>
    </w:p>
    <w:p w14:paraId="4D4B07E1" w14:textId="1349E200" w:rsidR="00530EFE" w:rsidRPr="00447510" w:rsidRDefault="00530EFE" w:rsidP="00F21C81">
      <w:pPr>
        <w:pStyle w:val="ListParagraph"/>
        <w:numPr>
          <w:ilvl w:val="1"/>
          <w:numId w:val="21"/>
        </w:numPr>
        <w:rPr>
          <w:rFonts w:ascii="Calibri" w:hAnsi="Calibri" w:cs="Calibri"/>
        </w:rPr>
      </w:pPr>
      <w:r>
        <w:rPr>
          <w:rFonts w:ascii="Calibri" w:hAnsi="Calibri" w:cs="Calibri"/>
        </w:rPr>
        <w:t>Insurance Plan Key (FK)</w:t>
      </w:r>
    </w:p>
    <w:p w14:paraId="40EB63FB" w14:textId="20109AB2" w:rsidR="007004DF" w:rsidRDefault="00B33CD3" w:rsidP="00447510">
      <w:pPr>
        <w:pStyle w:val="ListParagraph"/>
        <w:numPr>
          <w:ilvl w:val="0"/>
          <w:numId w:val="21"/>
        </w:numPr>
        <w:rPr>
          <w:rFonts w:ascii="Calibri" w:hAnsi="Calibri" w:cs="Calibri"/>
        </w:rPr>
      </w:pPr>
      <w:r w:rsidRPr="00FC4CC1">
        <w:rPr>
          <w:rFonts w:ascii="Calibri" w:hAnsi="Calibri" w:cs="Calibri"/>
        </w:rPr>
        <w:t>Employee Headcount Snapshot</w:t>
      </w:r>
      <w:r w:rsidR="00A823FE" w:rsidRPr="00FC4CC1">
        <w:rPr>
          <w:rFonts w:ascii="Calibri" w:hAnsi="Calibri" w:cs="Calibri"/>
        </w:rPr>
        <w:t xml:space="preserve"> Fact</w:t>
      </w:r>
      <w:r w:rsidR="00FC4CC1" w:rsidRPr="00FC4CC1">
        <w:rPr>
          <w:rFonts w:ascii="Calibri" w:hAnsi="Calibri" w:cs="Calibri"/>
        </w:rPr>
        <w:t xml:space="preserve"> – one row pe</w:t>
      </w:r>
      <w:r w:rsidR="000A577D">
        <w:rPr>
          <w:rFonts w:ascii="Calibri" w:hAnsi="Calibri" w:cs="Calibri"/>
        </w:rPr>
        <w:t>r month</w:t>
      </w:r>
      <w:r w:rsidR="006D6D4E">
        <w:rPr>
          <w:rFonts w:ascii="Calibri" w:hAnsi="Calibri" w:cs="Calibri"/>
        </w:rPr>
        <w:t>, per organization</w:t>
      </w:r>
    </w:p>
    <w:p w14:paraId="60BDF3D8" w14:textId="2EC773D9" w:rsidR="00CC2C70" w:rsidRDefault="00CC2C70" w:rsidP="00CC2C70">
      <w:pPr>
        <w:pStyle w:val="ListParagraph"/>
        <w:numPr>
          <w:ilvl w:val="1"/>
          <w:numId w:val="21"/>
        </w:numPr>
        <w:rPr>
          <w:rFonts w:ascii="Calibri" w:hAnsi="Calibri" w:cs="Calibri"/>
        </w:rPr>
      </w:pPr>
      <w:r>
        <w:rPr>
          <w:rFonts w:ascii="Calibri" w:hAnsi="Calibri" w:cs="Calibri"/>
        </w:rPr>
        <w:t>Month Key (FK)</w:t>
      </w:r>
    </w:p>
    <w:p w14:paraId="34B41A95" w14:textId="7666073E" w:rsidR="00CC2C70" w:rsidRDefault="00CC2C70" w:rsidP="00CC2C70">
      <w:pPr>
        <w:pStyle w:val="ListParagraph"/>
        <w:numPr>
          <w:ilvl w:val="1"/>
          <w:numId w:val="21"/>
        </w:numPr>
        <w:rPr>
          <w:rFonts w:ascii="Calibri" w:hAnsi="Calibri" w:cs="Calibri"/>
        </w:rPr>
      </w:pPr>
      <w:r>
        <w:rPr>
          <w:rFonts w:ascii="Calibri" w:hAnsi="Calibri" w:cs="Calibri"/>
        </w:rPr>
        <w:t>Organization Key (FK)</w:t>
      </w:r>
    </w:p>
    <w:p w14:paraId="4330D2CE" w14:textId="2850A2C0" w:rsidR="00CC2C70" w:rsidRDefault="007A443C" w:rsidP="00CC2C70">
      <w:pPr>
        <w:pStyle w:val="ListParagraph"/>
        <w:numPr>
          <w:ilvl w:val="1"/>
          <w:numId w:val="21"/>
        </w:numPr>
        <w:rPr>
          <w:rFonts w:ascii="Calibri" w:hAnsi="Calibri" w:cs="Calibri"/>
        </w:rPr>
      </w:pPr>
      <w:r>
        <w:rPr>
          <w:rFonts w:ascii="Calibri" w:hAnsi="Calibri" w:cs="Calibri"/>
        </w:rPr>
        <w:t>Employee Count</w:t>
      </w:r>
    </w:p>
    <w:p w14:paraId="38805A7F" w14:textId="20D1CACF" w:rsidR="007A443C" w:rsidRDefault="007A443C" w:rsidP="00CC2C70">
      <w:pPr>
        <w:pStyle w:val="ListParagraph"/>
        <w:numPr>
          <w:ilvl w:val="1"/>
          <w:numId w:val="21"/>
        </w:numPr>
        <w:rPr>
          <w:rFonts w:ascii="Calibri" w:hAnsi="Calibri" w:cs="Calibri"/>
        </w:rPr>
      </w:pPr>
      <w:r>
        <w:rPr>
          <w:rFonts w:ascii="Calibri" w:hAnsi="Calibri" w:cs="Calibri"/>
        </w:rPr>
        <w:lastRenderedPageBreak/>
        <w:t>New Hire Count</w:t>
      </w:r>
    </w:p>
    <w:p w14:paraId="2B5E2D09" w14:textId="77A8A04E" w:rsidR="007A443C" w:rsidRDefault="007A443C" w:rsidP="00CC2C70">
      <w:pPr>
        <w:pStyle w:val="ListParagraph"/>
        <w:numPr>
          <w:ilvl w:val="1"/>
          <w:numId w:val="21"/>
        </w:numPr>
        <w:rPr>
          <w:rFonts w:ascii="Calibri" w:hAnsi="Calibri" w:cs="Calibri"/>
        </w:rPr>
      </w:pPr>
      <w:r>
        <w:rPr>
          <w:rFonts w:ascii="Calibri" w:hAnsi="Calibri" w:cs="Calibri"/>
        </w:rPr>
        <w:t>Transfer Count</w:t>
      </w:r>
    </w:p>
    <w:p w14:paraId="1B1ABF3B" w14:textId="54EB4674" w:rsidR="007A443C" w:rsidRDefault="007A443C" w:rsidP="00CC2C70">
      <w:pPr>
        <w:pStyle w:val="ListParagraph"/>
        <w:numPr>
          <w:ilvl w:val="1"/>
          <w:numId w:val="21"/>
        </w:numPr>
        <w:rPr>
          <w:rFonts w:ascii="Calibri" w:hAnsi="Calibri" w:cs="Calibri"/>
        </w:rPr>
      </w:pPr>
      <w:r>
        <w:rPr>
          <w:rFonts w:ascii="Calibri" w:hAnsi="Calibri" w:cs="Calibri"/>
        </w:rPr>
        <w:t>Promotion Count</w:t>
      </w:r>
    </w:p>
    <w:p w14:paraId="60FAA3E9" w14:textId="5B933254" w:rsidR="007A443C" w:rsidRDefault="007A443C" w:rsidP="00CC2C70">
      <w:pPr>
        <w:pStyle w:val="ListParagraph"/>
        <w:numPr>
          <w:ilvl w:val="1"/>
          <w:numId w:val="21"/>
        </w:numPr>
        <w:rPr>
          <w:rFonts w:ascii="Calibri" w:hAnsi="Calibri" w:cs="Calibri"/>
        </w:rPr>
      </w:pPr>
      <w:r>
        <w:rPr>
          <w:rFonts w:ascii="Calibri" w:hAnsi="Calibri" w:cs="Calibri"/>
        </w:rPr>
        <w:t>Salary Paid</w:t>
      </w:r>
    </w:p>
    <w:p w14:paraId="38FEA080" w14:textId="12E11C01" w:rsidR="007A443C" w:rsidRDefault="007A443C" w:rsidP="00CC2C70">
      <w:pPr>
        <w:pStyle w:val="ListParagraph"/>
        <w:numPr>
          <w:ilvl w:val="1"/>
          <w:numId w:val="21"/>
        </w:numPr>
        <w:rPr>
          <w:rFonts w:ascii="Calibri" w:hAnsi="Calibri" w:cs="Calibri"/>
        </w:rPr>
      </w:pPr>
      <w:r>
        <w:rPr>
          <w:rFonts w:ascii="Calibri" w:hAnsi="Calibri" w:cs="Calibri"/>
        </w:rPr>
        <w:t>Promotion Count</w:t>
      </w:r>
    </w:p>
    <w:p w14:paraId="60FC0936" w14:textId="3BE47FB7" w:rsidR="007A443C" w:rsidRDefault="007A443C" w:rsidP="00CC2C70">
      <w:pPr>
        <w:pStyle w:val="ListParagraph"/>
        <w:numPr>
          <w:ilvl w:val="1"/>
          <w:numId w:val="21"/>
        </w:numPr>
        <w:rPr>
          <w:rFonts w:ascii="Calibri" w:hAnsi="Calibri" w:cs="Calibri"/>
        </w:rPr>
      </w:pPr>
      <w:r>
        <w:rPr>
          <w:rFonts w:ascii="Calibri" w:hAnsi="Calibri" w:cs="Calibri"/>
        </w:rPr>
        <w:t>Overtime Paid</w:t>
      </w:r>
    </w:p>
    <w:p w14:paraId="48046174" w14:textId="1BDE2F8E" w:rsidR="007A443C" w:rsidRDefault="007A443C" w:rsidP="00CC2C70">
      <w:pPr>
        <w:pStyle w:val="ListParagraph"/>
        <w:numPr>
          <w:ilvl w:val="1"/>
          <w:numId w:val="21"/>
        </w:numPr>
        <w:rPr>
          <w:rFonts w:ascii="Calibri" w:hAnsi="Calibri" w:cs="Calibri"/>
        </w:rPr>
      </w:pPr>
      <w:r>
        <w:rPr>
          <w:rFonts w:ascii="Calibri" w:hAnsi="Calibri" w:cs="Calibri"/>
        </w:rPr>
        <w:t>Retirement Fund Paid</w:t>
      </w:r>
    </w:p>
    <w:p w14:paraId="35D328AA" w14:textId="196D14B1" w:rsidR="007A443C" w:rsidRDefault="007A443C" w:rsidP="00CC2C70">
      <w:pPr>
        <w:pStyle w:val="ListParagraph"/>
        <w:numPr>
          <w:ilvl w:val="1"/>
          <w:numId w:val="21"/>
        </w:numPr>
        <w:rPr>
          <w:rFonts w:ascii="Calibri" w:hAnsi="Calibri" w:cs="Calibri"/>
        </w:rPr>
      </w:pPr>
      <w:r>
        <w:rPr>
          <w:rFonts w:ascii="Calibri" w:hAnsi="Calibri" w:cs="Calibri"/>
        </w:rPr>
        <w:t>Retirement Fund Employee Contribution</w:t>
      </w:r>
    </w:p>
    <w:p w14:paraId="08BF7D55" w14:textId="567D05AB" w:rsidR="007A443C" w:rsidRDefault="007A443C" w:rsidP="00CC2C70">
      <w:pPr>
        <w:pStyle w:val="ListParagraph"/>
        <w:numPr>
          <w:ilvl w:val="1"/>
          <w:numId w:val="21"/>
        </w:numPr>
        <w:rPr>
          <w:rFonts w:ascii="Calibri" w:hAnsi="Calibri" w:cs="Calibri"/>
        </w:rPr>
      </w:pPr>
      <w:r>
        <w:rPr>
          <w:rFonts w:ascii="Calibri" w:hAnsi="Calibri" w:cs="Calibri"/>
        </w:rPr>
        <w:t>Vacation Days Accrued</w:t>
      </w:r>
    </w:p>
    <w:p w14:paraId="154F5095" w14:textId="01F70795" w:rsidR="007A443C" w:rsidRDefault="007A443C" w:rsidP="00CC2C70">
      <w:pPr>
        <w:pStyle w:val="ListParagraph"/>
        <w:numPr>
          <w:ilvl w:val="1"/>
          <w:numId w:val="21"/>
        </w:numPr>
        <w:rPr>
          <w:rFonts w:ascii="Calibri" w:hAnsi="Calibri" w:cs="Calibri"/>
        </w:rPr>
      </w:pPr>
      <w:r>
        <w:rPr>
          <w:rFonts w:ascii="Calibri" w:hAnsi="Calibri" w:cs="Calibri"/>
        </w:rPr>
        <w:t>Vacation Days Taken</w:t>
      </w:r>
    </w:p>
    <w:p w14:paraId="7CEA8BC8" w14:textId="06B1F356" w:rsidR="007A443C" w:rsidRPr="00447510" w:rsidRDefault="007A443C" w:rsidP="00CC2C70">
      <w:pPr>
        <w:pStyle w:val="ListParagraph"/>
        <w:numPr>
          <w:ilvl w:val="1"/>
          <w:numId w:val="21"/>
        </w:numPr>
        <w:rPr>
          <w:rFonts w:ascii="Calibri" w:hAnsi="Calibri" w:cs="Calibri"/>
        </w:rPr>
      </w:pPr>
      <w:r>
        <w:rPr>
          <w:rFonts w:ascii="Calibri" w:hAnsi="Calibri" w:cs="Calibri"/>
        </w:rPr>
        <w:t>Vacation Days Balanced</w:t>
      </w:r>
    </w:p>
    <w:p w14:paraId="0C6B89BE" w14:textId="74940D0B" w:rsidR="00C23147" w:rsidRPr="00C23147" w:rsidRDefault="00C23147" w:rsidP="00C23147">
      <w:pPr>
        <w:pStyle w:val="Heading1"/>
        <w:jc w:val="left"/>
        <w:rPr>
          <w:rFonts w:ascii="Calibri" w:hAnsi="Calibri" w:cs="Calibri"/>
        </w:rPr>
      </w:pPr>
      <w:r w:rsidRPr="00C23147">
        <w:rPr>
          <w:rFonts w:ascii="Calibri" w:hAnsi="Calibri" w:cs="Calibri"/>
        </w:rPr>
        <w:t>Summary</w:t>
      </w:r>
    </w:p>
    <w:p w14:paraId="4C155F50" w14:textId="7FA3AF68" w:rsidR="00A50AE5" w:rsidRDefault="006D2E68" w:rsidP="00243894">
      <w:pPr>
        <w:tabs>
          <w:tab w:val="left" w:pos="2142"/>
        </w:tabs>
        <w:rPr>
          <w:rFonts w:ascii="Calibri" w:hAnsi="Calibri" w:cs="Calibri"/>
        </w:rPr>
      </w:pPr>
      <w:r>
        <w:rPr>
          <w:rFonts w:ascii="Calibri" w:hAnsi="Calibri" w:cs="Calibri"/>
        </w:rPr>
        <w:t xml:space="preserve">The above describes a draft of a data warehouse schema that describes a variety of attributes that is necessary to maintain and store for a Human Resource Department. </w:t>
      </w:r>
      <w:r w:rsidR="00362A3E">
        <w:rPr>
          <w:rFonts w:ascii="Calibri" w:hAnsi="Calibri" w:cs="Calibri"/>
        </w:rPr>
        <w:t>Two very different fact tables are proposed: Employee Fact Table and Employee Headcount Snapshot Fact Table.</w:t>
      </w:r>
    </w:p>
    <w:p w14:paraId="458D36C5" w14:textId="4EBB49C9" w:rsidR="00362A3E" w:rsidRDefault="00362A3E" w:rsidP="00243894">
      <w:pPr>
        <w:tabs>
          <w:tab w:val="left" w:pos="2142"/>
        </w:tabs>
        <w:rPr>
          <w:rFonts w:ascii="Calibri" w:hAnsi="Calibri" w:cs="Calibri"/>
        </w:rPr>
      </w:pPr>
      <w:r>
        <w:rPr>
          <w:rFonts w:ascii="Calibri" w:hAnsi="Calibri" w:cs="Calibri"/>
        </w:rPr>
        <w:t>The Employee Fact Table is a fact</w:t>
      </w:r>
      <w:r w:rsidR="00BE3506">
        <w:rPr>
          <w:rFonts w:ascii="Calibri" w:hAnsi="Calibri" w:cs="Calibri"/>
        </w:rPr>
        <w:t xml:space="preserve">less fact table. The majority of </w:t>
      </w:r>
      <w:r w:rsidR="00FE45CB">
        <w:rPr>
          <w:rFonts w:ascii="Calibri" w:hAnsi="Calibri" w:cs="Calibri"/>
        </w:rPr>
        <w:t xml:space="preserve">description employee </w:t>
      </w:r>
      <w:r w:rsidR="00BE3506">
        <w:rPr>
          <w:rFonts w:ascii="Calibri" w:hAnsi="Calibri" w:cs="Calibri"/>
        </w:rPr>
        <w:t xml:space="preserve">information is stored in the Employee Dimension table. </w:t>
      </w:r>
      <w:r w:rsidR="00FE45CB">
        <w:rPr>
          <w:rFonts w:ascii="Calibri" w:hAnsi="Calibri" w:cs="Calibri"/>
        </w:rPr>
        <w:t>This table handles type 2 slowly changing dimensions</w:t>
      </w:r>
      <w:r w:rsidR="00E80FD9">
        <w:rPr>
          <w:rFonts w:ascii="Calibri" w:hAnsi="Calibri" w:cs="Calibri"/>
        </w:rPr>
        <w:t xml:space="preserve"> by adding a new row each time an item on the table changes. The Change Reason Cod</w:t>
      </w:r>
      <w:r w:rsidR="00664234">
        <w:rPr>
          <w:rFonts w:ascii="Calibri" w:hAnsi="Calibri" w:cs="Calibri"/>
        </w:rPr>
        <w:t xml:space="preserve">e and Change Description help identify what attribute was modified on the table. The effective date and termination date allow Human Resource personnel to query the data by a certain date to identify an employee profile at a certain point in time. In addition, other </w:t>
      </w:r>
      <w:r w:rsidR="00664234">
        <w:rPr>
          <w:rFonts w:ascii="Calibri" w:hAnsi="Calibri" w:cs="Calibri"/>
        </w:rPr>
        <w:lastRenderedPageBreak/>
        <w:t>dimension tables such as Manager, Insurance Plan, and Vacation Plan delivers information as it pertains to who supervises the employee and what benefit options where chosen.</w:t>
      </w:r>
    </w:p>
    <w:p w14:paraId="07AD270D" w14:textId="7CC7E318" w:rsidR="00A50AE5" w:rsidRDefault="00664234" w:rsidP="00243894">
      <w:pPr>
        <w:tabs>
          <w:tab w:val="left" w:pos="2142"/>
        </w:tabs>
        <w:rPr>
          <w:rFonts w:ascii="Calibri" w:hAnsi="Calibri" w:cs="Calibri"/>
        </w:rPr>
      </w:pPr>
      <w:r>
        <w:rPr>
          <w:rFonts w:ascii="Calibri" w:hAnsi="Calibri" w:cs="Calibri"/>
        </w:rPr>
        <w:t xml:space="preserve">The Employee Headcount Snapshot Fact Table provides monthly information of </w:t>
      </w:r>
      <w:r w:rsidR="006D6D4E">
        <w:rPr>
          <w:rFonts w:ascii="Calibri" w:hAnsi="Calibri" w:cs="Calibri"/>
        </w:rPr>
        <w:t xml:space="preserve">important statistics of the employees for an organization. For example, a manager might be interested to know the number of vacation days his employees have remaining in order to be prepared for the rest of the year. If many employees have a large amount of vacation time remaining and must use it by a certain time, then the manager can be prepared to possibly be shorthanded. </w:t>
      </w:r>
      <w:r w:rsidR="002F69AB">
        <w:rPr>
          <w:rFonts w:ascii="Calibri" w:hAnsi="Calibri" w:cs="Calibri"/>
        </w:rPr>
        <w:t xml:space="preserve">Human Resources may use Retirement Fund Paid and Retirement Fund Employee Contribution in order to balance </w:t>
      </w:r>
      <w:r w:rsidR="00972768">
        <w:rPr>
          <w:rFonts w:ascii="Calibri" w:hAnsi="Calibri" w:cs="Calibri"/>
        </w:rPr>
        <w:t xml:space="preserve">payroll processing. </w:t>
      </w:r>
    </w:p>
    <w:p w14:paraId="1B6015D8" w14:textId="372B348B" w:rsidR="00972768" w:rsidRPr="00824EBE" w:rsidRDefault="00972768" w:rsidP="00243894">
      <w:pPr>
        <w:tabs>
          <w:tab w:val="left" w:pos="2142"/>
        </w:tabs>
        <w:rPr>
          <w:rFonts w:ascii="Calibri" w:hAnsi="Calibri" w:cs="Calibri"/>
        </w:rPr>
      </w:pPr>
      <w:r>
        <w:rPr>
          <w:rFonts w:ascii="Calibri" w:hAnsi="Calibri" w:cs="Calibri"/>
        </w:rPr>
        <w:t xml:space="preserve">The Employee Fact table provides detailed information about a specific employee while the Employee Headcount Snapshot provides a high level look over </w:t>
      </w:r>
      <w:proofErr w:type="spellStart"/>
      <w:proofErr w:type="gramStart"/>
      <w:r>
        <w:rPr>
          <w:rFonts w:ascii="Calibri" w:hAnsi="Calibri" w:cs="Calibri"/>
        </w:rPr>
        <w:t>a</w:t>
      </w:r>
      <w:proofErr w:type="spellEnd"/>
      <w:proofErr w:type="gramEnd"/>
      <w:r>
        <w:rPr>
          <w:rFonts w:ascii="Calibri" w:hAnsi="Calibri" w:cs="Calibri"/>
        </w:rPr>
        <w:t xml:space="preserve"> organization given a specific month. Each can be queried, </w:t>
      </w:r>
      <w:bookmarkStart w:id="0" w:name="_GoBack"/>
      <w:bookmarkEnd w:id="0"/>
      <w:r>
        <w:rPr>
          <w:rFonts w:ascii="Calibri" w:hAnsi="Calibri" w:cs="Calibri"/>
        </w:rPr>
        <w:t>and data sliced to provide meaning information for analysis.</w:t>
      </w:r>
    </w:p>
    <w:sectPr w:rsidR="00972768" w:rsidRPr="00824EBE" w:rsidSect="00BD5A5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05A2B" w14:textId="77777777" w:rsidR="00FF77A7" w:rsidRDefault="00FF77A7">
      <w:pPr>
        <w:spacing w:line="240" w:lineRule="auto"/>
      </w:pPr>
      <w:r>
        <w:separator/>
      </w:r>
    </w:p>
    <w:p w14:paraId="78A023F9" w14:textId="77777777" w:rsidR="00FF77A7" w:rsidRDefault="00FF77A7"/>
  </w:endnote>
  <w:endnote w:type="continuationSeparator" w:id="0">
    <w:p w14:paraId="7F6FC0B1" w14:textId="77777777" w:rsidR="00FF77A7" w:rsidRDefault="00FF77A7">
      <w:pPr>
        <w:spacing w:line="240" w:lineRule="auto"/>
      </w:pPr>
      <w:r>
        <w:continuationSeparator/>
      </w:r>
    </w:p>
    <w:p w14:paraId="7D40436D" w14:textId="77777777" w:rsidR="00FF77A7" w:rsidRDefault="00FF77A7"/>
  </w:endnote>
  <w:endnote w:type="continuationNotice" w:id="1">
    <w:p w14:paraId="1756EF76" w14:textId="77777777" w:rsidR="00FF77A7" w:rsidRDefault="00FF77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75BCC" w14:textId="77777777" w:rsidR="00FF77A7" w:rsidRDefault="00FF77A7">
      <w:pPr>
        <w:spacing w:line="240" w:lineRule="auto"/>
      </w:pPr>
      <w:r>
        <w:separator/>
      </w:r>
    </w:p>
    <w:p w14:paraId="49695423" w14:textId="77777777" w:rsidR="00FF77A7" w:rsidRDefault="00FF77A7"/>
  </w:footnote>
  <w:footnote w:type="continuationSeparator" w:id="0">
    <w:p w14:paraId="313E394E" w14:textId="77777777" w:rsidR="00FF77A7" w:rsidRDefault="00FF77A7">
      <w:pPr>
        <w:spacing w:line="240" w:lineRule="auto"/>
      </w:pPr>
      <w:r>
        <w:continuationSeparator/>
      </w:r>
    </w:p>
    <w:p w14:paraId="3B293150" w14:textId="77777777" w:rsidR="00FF77A7" w:rsidRDefault="00FF77A7"/>
  </w:footnote>
  <w:footnote w:type="continuationNotice" w:id="1">
    <w:p w14:paraId="0F8BDA70" w14:textId="77777777" w:rsidR="00FF77A7" w:rsidRDefault="00FF77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08C3" w14:textId="2BE46959" w:rsidR="00E81978" w:rsidRPr="00C23147" w:rsidRDefault="00972768">
    <w:pPr>
      <w:pStyle w:val="Header"/>
      <w:rPr>
        <w:rFonts w:ascii="Calibri" w:hAnsi="Calibri" w:cs="Calibri"/>
      </w:rPr>
    </w:pPr>
    <w:sdt>
      <w:sdtPr>
        <w:rPr>
          <w:rFonts w:ascii="Calibri" w:hAnsi="Calibri" w:cs="Calibri"/>
        </w:rPr>
        <w:alias w:val="Running head"/>
        <w:tag w:val=""/>
        <w:id w:val="12739865"/>
        <w:placeholder>
          <w:docPart w:val="274EEB1873E746C2AF8DD665232220BF"/>
        </w:placeholder>
        <w:dataBinding w:prefixMappings="xmlns:ns0='http://schemas.microsoft.com/office/2006/coverPageProps' " w:xpath="/ns0:CoverPageProperties[1]/ns0:Abstract[1]" w:storeItemID="{55AF091B-3C7A-41E3-B477-F2FDAA23CFDA}"/>
        <w15:appearance w15:val="hidden"/>
        <w:text/>
      </w:sdtPr>
      <w:sdtEndPr/>
      <w:sdtContent>
        <w:r w:rsidR="008A2A41">
          <w:rPr>
            <w:rFonts w:ascii="Calibri" w:hAnsi="Calibri" w:cs="Calibri"/>
          </w:rPr>
          <w:t>Human Resources</w:t>
        </w:r>
        <w:r w:rsidR="0003582E" w:rsidRPr="005B28A6">
          <w:rPr>
            <w:rFonts w:ascii="Calibri" w:hAnsi="Calibri" w:cs="Calibri"/>
          </w:rPr>
          <w:t xml:space="preserve"> Case Study Week </w:t>
        </w:r>
        <w:r w:rsidR="008A2A41">
          <w:rPr>
            <w:rFonts w:ascii="Calibri" w:hAnsi="Calibri" w:cs="Calibri"/>
          </w:rPr>
          <w:t>7</w:t>
        </w:r>
      </w:sdtContent>
    </w:sdt>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8</w:t>
    </w:r>
    <w:r w:rsidR="005D3A03" w:rsidRPr="00C23147">
      <w:rPr>
        <w:rStyle w:val="Strong"/>
        <w:rFonts w:ascii="Calibri" w:hAnsi="Calibri" w:cs="Calibri"/>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DC2E" w14:textId="1CA72E55" w:rsidR="00E81978" w:rsidRPr="00C23147" w:rsidRDefault="00A71DC5">
    <w:pPr>
      <w:pStyle w:val="Header"/>
      <w:rPr>
        <w:rStyle w:val="Strong"/>
        <w:rFonts w:ascii="Calibri" w:hAnsi="Calibri" w:cs="Calibri"/>
      </w:rPr>
    </w:pPr>
    <w:r>
      <w:rPr>
        <w:rFonts w:ascii="Calibri" w:hAnsi="Calibri" w:cs="Calibri"/>
      </w:rPr>
      <w:t>Human Resources</w:t>
    </w:r>
    <w:r w:rsidR="00E2290D">
      <w:rPr>
        <w:rFonts w:ascii="Calibri" w:hAnsi="Calibri" w:cs="Calibri"/>
      </w:rPr>
      <w:t xml:space="preserve"> Case</w:t>
    </w:r>
    <w:r w:rsidR="00C23147" w:rsidRPr="00C23147">
      <w:rPr>
        <w:rFonts w:ascii="Calibri" w:hAnsi="Calibri" w:cs="Calibri"/>
      </w:rPr>
      <w:t xml:space="preserve"> Study Week </w:t>
    </w:r>
    <w:r>
      <w:rPr>
        <w:rFonts w:ascii="Calibri" w:hAnsi="Calibri" w:cs="Calibri"/>
      </w:rPr>
      <w:t>7</w:t>
    </w:r>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1</w:t>
    </w:r>
    <w:r w:rsidR="005D3A03" w:rsidRPr="00C23147">
      <w:rPr>
        <w:rStyle w:val="Strong"/>
        <w:rFonts w:ascii="Calibri" w:hAnsi="Calibri" w:cs="Calibr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2E4382"/>
    <w:multiLevelType w:val="hybridMultilevel"/>
    <w:tmpl w:val="2044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C02CF0"/>
    <w:multiLevelType w:val="hybridMultilevel"/>
    <w:tmpl w:val="5754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7F6583"/>
    <w:multiLevelType w:val="hybridMultilevel"/>
    <w:tmpl w:val="4E7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DB0"/>
    <w:multiLevelType w:val="hybridMultilevel"/>
    <w:tmpl w:val="4DFA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C55C5"/>
    <w:multiLevelType w:val="hybridMultilevel"/>
    <w:tmpl w:val="5C82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47CFF"/>
    <w:multiLevelType w:val="hybridMultilevel"/>
    <w:tmpl w:val="4D867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ED6538D"/>
    <w:multiLevelType w:val="hybridMultilevel"/>
    <w:tmpl w:val="FD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332B5B"/>
    <w:multiLevelType w:val="hybridMultilevel"/>
    <w:tmpl w:val="0692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5"/>
  </w:num>
  <w:num w:numId="15">
    <w:abstractNumId w:val="18"/>
  </w:num>
  <w:num w:numId="16">
    <w:abstractNumId w:val="14"/>
  </w:num>
  <w:num w:numId="17">
    <w:abstractNumId w:val="11"/>
  </w:num>
  <w:num w:numId="18">
    <w:abstractNumId w:val="12"/>
  </w:num>
  <w:num w:numId="19">
    <w:abstractNumId w:val="16"/>
  </w:num>
  <w:num w:numId="20">
    <w:abstractNumId w:val="10"/>
  </w:num>
  <w:num w:numId="21">
    <w:abstractNumId w:val="13"/>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6145"/>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7"/>
    <w:rsid w:val="00010741"/>
    <w:rsid w:val="00010BAD"/>
    <w:rsid w:val="00010CA7"/>
    <w:rsid w:val="00014231"/>
    <w:rsid w:val="00024A38"/>
    <w:rsid w:val="00034121"/>
    <w:rsid w:val="0003582E"/>
    <w:rsid w:val="00044691"/>
    <w:rsid w:val="0004525A"/>
    <w:rsid w:val="00046580"/>
    <w:rsid w:val="00057849"/>
    <w:rsid w:val="00073A4A"/>
    <w:rsid w:val="00096D2F"/>
    <w:rsid w:val="000A577D"/>
    <w:rsid w:val="000B47C4"/>
    <w:rsid w:val="000B70D0"/>
    <w:rsid w:val="000C54E2"/>
    <w:rsid w:val="000D3625"/>
    <w:rsid w:val="000D3F41"/>
    <w:rsid w:val="000D602D"/>
    <w:rsid w:val="001412F8"/>
    <w:rsid w:val="00156AD0"/>
    <w:rsid w:val="0016447B"/>
    <w:rsid w:val="00171E34"/>
    <w:rsid w:val="00174BB9"/>
    <w:rsid w:val="001A078C"/>
    <w:rsid w:val="001A1694"/>
    <w:rsid w:val="001A4F20"/>
    <w:rsid w:val="001A7A8B"/>
    <w:rsid w:val="001C1335"/>
    <w:rsid w:val="001C778B"/>
    <w:rsid w:val="001C7ABA"/>
    <w:rsid w:val="001D3363"/>
    <w:rsid w:val="001E304E"/>
    <w:rsid w:val="001E5103"/>
    <w:rsid w:val="001F2538"/>
    <w:rsid w:val="001F437C"/>
    <w:rsid w:val="001F4504"/>
    <w:rsid w:val="0021461B"/>
    <w:rsid w:val="00243894"/>
    <w:rsid w:val="0025059B"/>
    <w:rsid w:val="002646F1"/>
    <w:rsid w:val="00270314"/>
    <w:rsid w:val="002756A6"/>
    <w:rsid w:val="0028002B"/>
    <w:rsid w:val="00290A33"/>
    <w:rsid w:val="002A33EE"/>
    <w:rsid w:val="002B498C"/>
    <w:rsid w:val="002B4FC6"/>
    <w:rsid w:val="002C07E3"/>
    <w:rsid w:val="002C0C79"/>
    <w:rsid w:val="002C27BF"/>
    <w:rsid w:val="002D2AB4"/>
    <w:rsid w:val="002E0DF9"/>
    <w:rsid w:val="002F5BB8"/>
    <w:rsid w:val="002F69AB"/>
    <w:rsid w:val="002F7138"/>
    <w:rsid w:val="003015F0"/>
    <w:rsid w:val="003047D7"/>
    <w:rsid w:val="00322EB4"/>
    <w:rsid w:val="00342C17"/>
    <w:rsid w:val="00353120"/>
    <w:rsid w:val="00355996"/>
    <w:rsid w:val="00355DCA"/>
    <w:rsid w:val="00362A3E"/>
    <w:rsid w:val="00376508"/>
    <w:rsid w:val="00391055"/>
    <w:rsid w:val="003A0482"/>
    <w:rsid w:val="003A0E97"/>
    <w:rsid w:val="003B69A2"/>
    <w:rsid w:val="003E159A"/>
    <w:rsid w:val="003F05AC"/>
    <w:rsid w:val="003F5A0F"/>
    <w:rsid w:val="0041034B"/>
    <w:rsid w:val="00421573"/>
    <w:rsid w:val="00436EBE"/>
    <w:rsid w:val="00447510"/>
    <w:rsid w:val="00486FEF"/>
    <w:rsid w:val="004A363A"/>
    <w:rsid w:val="004B3B39"/>
    <w:rsid w:val="004D041B"/>
    <w:rsid w:val="004D2444"/>
    <w:rsid w:val="00504681"/>
    <w:rsid w:val="005060FC"/>
    <w:rsid w:val="00530EEB"/>
    <w:rsid w:val="00530EFE"/>
    <w:rsid w:val="00551A02"/>
    <w:rsid w:val="005534FA"/>
    <w:rsid w:val="00563171"/>
    <w:rsid w:val="00564261"/>
    <w:rsid w:val="00590ED6"/>
    <w:rsid w:val="005D2ADF"/>
    <w:rsid w:val="005D3A03"/>
    <w:rsid w:val="005D514E"/>
    <w:rsid w:val="00604B38"/>
    <w:rsid w:val="006133B2"/>
    <w:rsid w:val="00613F73"/>
    <w:rsid w:val="00633612"/>
    <w:rsid w:val="00633F56"/>
    <w:rsid w:val="00640297"/>
    <w:rsid w:val="006418B6"/>
    <w:rsid w:val="00646952"/>
    <w:rsid w:val="00647118"/>
    <w:rsid w:val="006475BD"/>
    <w:rsid w:val="00662498"/>
    <w:rsid w:val="00664234"/>
    <w:rsid w:val="00665D7F"/>
    <w:rsid w:val="006700E3"/>
    <w:rsid w:val="00670184"/>
    <w:rsid w:val="006739FA"/>
    <w:rsid w:val="0067684B"/>
    <w:rsid w:val="00681B5A"/>
    <w:rsid w:val="006828A7"/>
    <w:rsid w:val="00690A8C"/>
    <w:rsid w:val="006A7A17"/>
    <w:rsid w:val="006B43C5"/>
    <w:rsid w:val="006B628A"/>
    <w:rsid w:val="006C116B"/>
    <w:rsid w:val="006D2E68"/>
    <w:rsid w:val="006D6D4E"/>
    <w:rsid w:val="007004DF"/>
    <w:rsid w:val="007033B3"/>
    <w:rsid w:val="007431A4"/>
    <w:rsid w:val="00746416"/>
    <w:rsid w:val="007572E3"/>
    <w:rsid w:val="0076278C"/>
    <w:rsid w:val="007632E5"/>
    <w:rsid w:val="007734DF"/>
    <w:rsid w:val="007776BC"/>
    <w:rsid w:val="007A443C"/>
    <w:rsid w:val="007A7643"/>
    <w:rsid w:val="007B0597"/>
    <w:rsid w:val="007B137C"/>
    <w:rsid w:val="007B7A56"/>
    <w:rsid w:val="007D37EF"/>
    <w:rsid w:val="007E635F"/>
    <w:rsid w:val="008002C0"/>
    <w:rsid w:val="00806FDF"/>
    <w:rsid w:val="00813FC2"/>
    <w:rsid w:val="00816FD0"/>
    <w:rsid w:val="00824C82"/>
    <w:rsid w:val="00824EBE"/>
    <w:rsid w:val="00852301"/>
    <w:rsid w:val="00882056"/>
    <w:rsid w:val="0089469F"/>
    <w:rsid w:val="008A2A41"/>
    <w:rsid w:val="008B56CC"/>
    <w:rsid w:val="008B6368"/>
    <w:rsid w:val="008C5323"/>
    <w:rsid w:val="008D6EBD"/>
    <w:rsid w:val="008F6E68"/>
    <w:rsid w:val="00906CBB"/>
    <w:rsid w:val="00912C9F"/>
    <w:rsid w:val="00941CD2"/>
    <w:rsid w:val="009477A8"/>
    <w:rsid w:val="00964D27"/>
    <w:rsid w:val="0096526A"/>
    <w:rsid w:val="00972768"/>
    <w:rsid w:val="00984C67"/>
    <w:rsid w:val="009949EF"/>
    <w:rsid w:val="00995CB1"/>
    <w:rsid w:val="009A13A3"/>
    <w:rsid w:val="009A162F"/>
    <w:rsid w:val="009A1FA7"/>
    <w:rsid w:val="009A6A3B"/>
    <w:rsid w:val="009B0953"/>
    <w:rsid w:val="009B21CD"/>
    <w:rsid w:val="009B6EF0"/>
    <w:rsid w:val="009C437C"/>
    <w:rsid w:val="009E0F19"/>
    <w:rsid w:val="009E14B1"/>
    <w:rsid w:val="009E25AA"/>
    <w:rsid w:val="00A00D1C"/>
    <w:rsid w:val="00A02FEF"/>
    <w:rsid w:val="00A03006"/>
    <w:rsid w:val="00A279A1"/>
    <w:rsid w:val="00A315E2"/>
    <w:rsid w:val="00A33CAE"/>
    <w:rsid w:val="00A371CC"/>
    <w:rsid w:val="00A50AE5"/>
    <w:rsid w:val="00A520F6"/>
    <w:rsid w:val="00A71DC5"/>
    <w:rsid w:val="00A74427"/>
    <w:rsid w:val="00A8140F"/>
    <w:rsid w:val="00A823FE"/>
    <w:rsid w:val="00A848F6"/>
    <w:rsid w:val="00A849B1"/>
    <w:rsid w:val="00A84DCD"/>
    <w:rsid w:val="00A922B0"/>
    <w:rsid w:val="00A974D3"/>
    <w:rsid w:val="00AA00B3"/>
    <w:rsid w:val="00AA0900"/>
    <w:rsid w:val="00AD6852"/>
    <w:rsid w:val="00AE3582"/>
    <w:rsid w:val="00AF696C"/>
    <w:rsid w:val="00B10AEA"/>
    <w:rsid w:val="00B126E5"/>
    <w:rsid w:val="00B1509A"/>
    <w:rsid w:val="00B24500"/>
    <w:rsid w:val="00B25CD9"/>
    <w:rsid w:val="00B32B5E"/>
    <w:rsid w:val="00B33CD3"/>
    <w:rsid w:val="00B3505C"/>
    <w:rsid w:val="00B57C35"/>
    <w:rsid w:val="00B65B8E"/>
    <w:rsid w:val="00B7074E"/>
    <w:rsid w:val="00B74C04"/>
    <w:rsid w:val="00B76E8B"/>
    <w:rsid w:val="00B823AA"/>
    <w:rsid w:val="00B850DE"/>
    <w:rsid w:val="00BA45DB"/>
    <w:rsid w:val="00BA4F46"/>
    <w:rsid w:val="00BC13CC"/>
    <w:rsid w:val="00BD070C"/>
    <w:rsid w:val="00BD5A5A"/>
    <w:rsid w:val="00BD6F4B"/>
    <w:rsid w:val="00BE3506"/>
    <w:rsid w:val="00BF2229"/>
    <w:rsid w:val="00BF4184"/>
    <w:rsid w:val="00C0601E"/>
    <w:rsid w:val="00C07642"/>
    <w:rsid w:val="00C23147"/>
    <w:rsid w:val="00C31D30"/>
    <w:rsid w:val="00C36E30"/>
    <w:rsid w:val="00C37992"/>
    <w:rsid w:val="00C4352D"/>
    <w:rsid w:val="00C44714"/>
    <w:rsid w:val="00C47648"/>
    <w:rsid w:val="00C51D91"/>
    <w:rsid w:val="00C62A06"/>
    <w:rsid w:val="00C65D2B"/>
    <w:rsid w:val="00C70A8B"/>
    <w:rsid w:val="00CC04F8"/>
    <w:rsid w:val="00CC18B9"/>
    <w:rsid w:val="00CC2C70"/>
    <w:rsid w:val="00CD2280"/>
    <w:rsid w:val="00CD6E39"/>
    <w:rsid w:val="00CF19A5"/>
    <w:rsid w:val="00CF6E91"/>
    <w:rsid w:val="00D204F8"/>
    <w:rsid w:val="00D20777"/>
    <w:rsid w:val="00D369CB"/>
    <w:rsid w:val="00D427D1"/>
    <w:rsid w:val="00D60549"/>
    <w:rsid w:val="00D669B0"/>
    <w:rsid w:val="00D839BC"/>
    <w:rsid w:val="00D85B68"/>
    <w:rsid w:val="00D92D6D"/>
    <w:rsid w:val="00D96213"/>
    <w:rsid w:val="00D9659B"/>
    <w:rsid w:val="00DB1ADF"/>
    <w:rsid w:val="00DD1EDB"/>
    <w:rsid w:val="00DE275F"/>
    <w:rsid w:val="00E1481E"/>
    <w:rsid w:val="00E2290D"/>
    <w:rsid w:val="00E4366D"/>
    <w:rsid w:val="00E46831"/>
    <w:rsid w:val="00E6004D"/>
    <w:rsid w:val="00E71DFF"/>
    <w:rsid w:val="00E80FD9"/>
    <w:rsid w:val="00E81841"/>
    <w:rsid w:val="00E81978"/>
    <w:rsid w:val="00EA7DE4"/>
    <w:rsid w:val="00EB72C4"/>
    <w:rsid w:val="00EB7530"/>
    <w:rsid w:val="00EC1FC3"/>
    <w:rsid w:val="00EC26F9"/>
    <w:rsid w:val="00ED19B7"/>
    <w:rsid w:val="00F046D6"/>
    <w:rsid w:val="00F14B59"/>
    <w:rsid w:val="00F16D3C"/>
    <w:rsid w:val="00F17243"/>
    <w:rsid w:val="00F17D7D"/>
    <w:rsid w:val="00F21C81"/>
    <w:rsid w:val="00F335F3"/>
    <w:rsid w:val="00F379B7"/>
    <w:rsid w:val="00F50F39"/>
    <w:rsid w:val="00F525FA"/>
    <w:rsid w:val="00F52D5F"/>
    <w:rsid w:val="00F60B17"/>
    <w:rsid w:val="00F71A3F"/>
    <w:rsid w:val="00F734FC"/>
    <w:rsid w:val="00F74254"/>
    <w:rsid w:val="00F80933"/>
    <w:rsid w:val="00F84F37"/>
    <w:rsid w:val="00FB665C"/>
    <w:rsid w:val="00FC4CC1"/>
    <w:rsid w:val="00FE45CB"/>
    <w:rsid w:val="00FF2002"/>
    <w:rsid w:val="00FF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F14D4C"/>
  <w15:chartTrackingRefBased/>
  <w15:docId w15:val="{6F129C11-11CE-4215-BFE9-2FC31E59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s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249CA37DA4032B29BF24106313F2C"/>
        <w:category>
          <w:name w:val="General"/>
          <w:gallery w:val="placeholder"/>
        </w:category>
        <w:types>
          <w:type w:val="bbPlcHdr"/>
        </w:types>
        <w:behaviors>
          <w:behavior w:val="content"/>
        </w:behaviors>
        <w:guid w:val="{DB67608F-91F8-40BC-A2C6-292C2A2C1F0B}"/>
      </w:docPartPr>
      <w:docPartBody>
        <w:p w:rsidR="009F39C0" w:rsidRDefault="009F39C0">
          <w:pPr>
            <w:pStyle w:val="C82249CA37DA4032B29BF24106313F2C"/>
          </w:pPr>
          <w:r>
            <w:t>[Title Here, up to 12 Words, on One to Two Lines]</w:t>
          </w:r>
        </w:p>
      </w:docPartBody>
    </w:docPart>
    <w:docPart>
      <w:docPartPr>
        <w:name w:val="274EEB1873E746C2AF8DD665232220BF"/>
        <w:category>
          <w:name w:val="General"/>
          <w:gallery w:val="placeholder"/>
        </w:category>
        <w:types>
          <w:type w:val="bbPlcHdr"/>
        </w:types>
        <w:behaviors>
          <w:behavior w:val="content"/>
        </w:behaviors>
        <w:guid w:val="{5CA5D134-2805-4648-84C0-6BF75D1246EE}"/>
      </w:docPartPr>
      <w:docPartBody>
        <w:p w:rsidR="009F39C0" w:rsidRDefault="009F39C0">
          <w:pPr>
            <w:pStyle w:val="274EEB1873E746C2AF8DD665232220B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C0"/>
    <w:rsid w:val="002C4BE7"/>
    <w:rsid w:val="00487EB0"/>
    <w:rsid w:val="009F39C0"/>
    <w:rsid w:val="00F7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249CA37DA4032B29BF24106313F2C">
    <w:name w:val="C82249CA37DA4032B29BF24106313F2C"/>
  </w:style>
  <w:style w:type="paragraph" w:customStyle="1" w:styleId="ED5DCE38AC274FF78E145D0B1C10FF55">
    <w:name w:val="ED5DCE38AC274FF78E145D0B1C10FF55"/>
  </w:style>
  <w:style w:type="paragraph" w:customStyle="1" w:styleId="45F3255A6FBF4B7B93717BB519089C54">
    <w:name w:val="45F3255A6FBF4B7B93717BB519089C54"/>
  </w:style>
  <w:style w:type="paragraph" w:customStyle="1" w:styleId="A15E2B191E4B4B7BAD036B9CB38E5805">
    <w:name w:val="A15E2B191E4B4B7BAD036B9CB38E5805"/>
  </w:style>
  <w:style w:type="paragraph" w:customStyle="1" w:styleId="71127B7E37FB421FA754E7B470DFAC05">
    <w:name w:val="71127B7E37FB421FA754E7B470DFAC05"/>
  </w:style>
  <w:style w:type="paragraph" w:customStyle="1" w:styleId="D8243346A6294653ADF4CBBAE0214402">
    <w:name w:val="D8243346A6294653ADF4CBBAE0214402"/>
  </w:style>
  <w:style w:type="character" w:styleId="Emphasis">
    <w:name w:val="Emphasis"/>
    <w:basedOn w:val="DefaultParagraphFont"/>
    <w:uiPriority w:val="4"/>
    <w:unhideWhenUsed/>
    <w:qFormat/>
    <w:rPr>
      <w:i/>
      <w:iCs/>
    </w:rPr>
  </w:style>
  <w:style w:type="paragraph" w:customStyle="1" w:styleId="A47E047431804EEEA9B2318141FCFFC2">
    <w:name w:val="A47E047431804EEEA9B2318141FCFFC2"/>
  </w:style>
  <w:style w:type="paragraph" w:customStyle="1" w:styleId="0AE8996699524981BB0400BEAE87CD2E">
    <w:name w:val="0AE8996699524981BB0400BEAE87CD2E"/>
  </w:style>
  <w:style w:type="paragraph" w:customStyle="1" w:styleId="87D79123EF82412891D685E9CD74E75C">
    <w:name w:val="87D79123EF82412891D685E9CD74E75C"/>
  </w:style>
  <w:style w:type="paragraph" w:customStyle="1" w:styleId="87D604BFAF9F4B3E9E778FC6F2723399">
    <w:name w:val="87D604BFAF9F4B3E9E778FC6F2723399"/>
  </w:style>
  <w:style w:type="paragraph" w:customStyle="1" w:styleId="985BAF24B361449DA80ABBA3A9E717FC">
    <w:name w:val="985BAF24B361449DA80ABBA3A9E717FC"/>
  </w:style>
  <w:style w:type="paragraph" w:customStyle="1" w:styleId="C8C00C7096734ABBBB89426692DF6523">
    <w:name w:val="C8C00C7096734ABBBB89426692DF6523"/>
  </w:style>
  <w:style w:type="paragraph" w:customStyle="1" w:styleId="43DF48A1F5424B3E9DC8EC86110FFD14">
    <w:name w:val="43DF48A1F5424B3E9DC8EC86110FFD14"/>
  </w:style>
  <w:style w:type="paragraph" w:customStyle="1" w:styleId="822C6973DFF24AA4B0B431C454E771A0">
    <w:name w:val="822C6973DFF24AA4B0B431C454E771A0"/>
  </w:style>
  <w:style w:type="paragraph" w:customStyle="1" w:styleId="55860E20885B499BB261E009482BB9D1">
    <w:name w:val="55860E20885B499BB261E009482BB9D1"/>
  </w:style>
  <w:style w:type="paragraph" w:customStyle="1" w:styleId="5A71A0897E1741CBA2615FB6140ACD38">
    <w:name w:val="5A71A0897E1741CBA2615FB6140ACD38"/>
  </w:style>
  <w:style w:type="paragraph" w:customStyle="1" w:styleId="FDFF3F08F9AE40159A998077DEA79A21">
    <w:name w:val="FDFF3F08F9AE40159A998077DEA79A21"/>
  </w:style>
  <w:style w:type="paragraph" w:customStyle="1" w:styleId="604E54D4CB8B477D9E94370316B9A79C">
    <w:name w:val="604E54D4CB8B477D9E94370316B9A79C"/>
  </w:style>
  <w:style w:type="paragraph" w:customStyle="1" w:styleId="ED4D1E3BC3AA4E3DA61DE0B3AF2FCA39">
    <w:name w:val="ED4D1E3BC3AA4E3DA61DE0B3AF2FCA39"/>
  </w:style>
  <w:style w:type="paragraph" w:customStyle="1" w:styleId="D5AE0BC0B1CA48248891EA6CA9640870">
    <w:name w:val="D5AE0BC0B1CA48248891EA6CA9640870"/>
  </w:style>
  <w:style w:type="paragraph" w:customStyle="1" w:styleId="4EE0BDFC76C44E25B21DF263D0BF4616">
    <w:name w:val="4EE0BDFC76C44E25B21DF263D0BF4616"/>
  </w:style>
  <w:style w:type="paragraph" w:customStyle="1" w:styleId="6A24C09340AE43E18365D0F2AF9AE064">
    <w:name w:val="6A24C09340AE43E18365D0F2AF9AE064"/>
  </w:style>
  <w:style w:type="paragraph" w:customStyle="1" w:styleId="EAE2C672CE8A47B19C8D5802DCC52381">
    <w:name w:val="EAE2C672CE8A47B19C8D5802DCC52381"/>
  </w:style>
  <w:style w:type="paragraph" w:customStyle="1" w:styleId="C66A08CEA299408980302BFA195A3B99">
    <w:name w:val="C66A08CEA299408980302BFA195A3B99"/>
  </w:style>
  <w:style w:type="paragraph" w:customStyle="1" w:styleId="08FFC5FCE93140B4B8D5681EAE3CED27">
    <w:name w:val="08FFC5FCE93140B4B8D5681EAE3CED27"/>
  </w:style>
  <w:style w:type="paragraph" w:customStyle="1" w:styleId="C120C22F780440088E9E43A70FF0A7C0">
    <w:name w:val="C120C22F780440088E9E43A70FF0A7C0"/>
  </w:style>
  <w:style w:type="paragraph" w:customStyle="1" w:styleId="BCDF968AED0443A9A330743A8539D491">
    <w:name w:val="BCDF968AED0443A9A330743A8539D491"/>
  </w:style>
  <w:style w:type="paragraph" w:customStyle="1" w:styleId="E7805C2468D1428F914659A6F9A7AAC6">
    <w:name w:val="E7805C2468D1428F914659A6F9A7AAC6"/>
  </w:style>
  <w:style w:type="paragraph" w:customStyle="1" w:styleId="9315E50CBE12480A913FA79A8B1E5842">
    <w:name w:val="9315E50CBE12480A913FA79A8B1E5842"/>
  </w:style>
  <w:style w:type="paragraph" w:customStyle="1" w:styleId="D7C0F4B6CE7C47C5BE4CB86DDE35C6CA">
    <w:name w:val="D7C0F4B6CE7C47C5BE4CB86DDE35C6CA"/>
  </w:style>
  <w:style w:type="paragraph" w:customStyle="1" w:styleId="F4ED6131BC6D4BEFA246ECE030A0754F">
    <w:name w:val="F4ED6131BC6D4BEFA246ECE030A0754F"/>
  </w:style>
  <w:style w:type="paragraph" w:customStyle="1" w:styleId="54CEC7EF6C624E5D981BDB98652EC2BE">
    <w:name w:val="54CEC7EF6C624E5D981BDB98652EC2BE"/>
  </w:style>
  <w:style w:type="paragraph" w:customStyle="1" w:styleId="539845CC30A34F98B99E70DE71ADB57D">
    <w:name w:val="539845CC30A34F98B99E70DE71ADB57D"/>
  </w:style>
  <w:style w:type="paragraph" w:customStyle="1" w:styleId="895058013B5E443D90C3E699E50A3FB6">
    <w:name w:val="895058013B5E443D90C3E699E50A3FB6"/>
  </w:style>
  <w:style w:type="paragraph" w:customStyle="1" w:styleId="A3629B3D6FD14DAAB3CA3807F433FAB0">
    <w:name w:val="A3629B3D6FD14DAAB3CA3807F433FAB0"/>
  </w:style>
  <w:style w:type="paragraph" w:customStyle="1" w:styleId="3D0E744EBAC744A1A8CCD3CEB155A3C8">
    <w:name w:val="3D0E744EBAC744A1A8CCD3CEB155A3C8"/>
  </w:style>
  <w:style w:type="paragraph" w:customStyle="1" w:styleId="29510DAD257946829C3D081DC547483D">
    <w:name w:val="29510DAD257946829C3D081DC547483D"/>
  </w:style>
  <w:style w:type="paragraph" w:customStyle="1" w:styleId="10AEA70A7E634B258E4DB5C0C483F16A">
    <w:name w:val="10AEA70A7E634B258E4DB5C0C483F16A"/>
  </w:style>
  <w:style w:type="paragraph" w:customStyle="1" w:styleId="E2E35C9208E947819BD36FB9E0C66F92">
    <w:name w:val="E2E35C9208E947819BD36FB9E0C66F92"/>
  </w:style>
  <w:style w:type="paragraph" w:customStyle="1" w:styleId="E2266D5F97624541B44C4D0CD98F7528">
    <w:name w:val="E2266D5F97624541B44C4D0CD98F7528"/>
  </w:style>
  <w:style w:type="paragraph" w:customStyle="1" w:styleId="8BEAE22F91A245139AD84C2FC64DB948">
    <w:name w:val="8BEAE22F91A245139AD84C2FC64DB948"/>
  </w:style>
  <w:style w:type="paragraph" w:customStyle="1" w:styleId="C201270288394D68AB1C3BD4156C95AB">
    <w:name w:val="C201270288394D68AB1C3BD4156C95AB"/>
  </w:style>
  <w:style w:type="paragraph" w:customStyle="1" w:styleId="CD02FADB04594FA897D8F4A211D8D1EA">
    <w:name w:val="CD02FADB04594FA897D8F4A211D8D1EA"/>
  </w:style>
  <w:style w:type="paragraph" w:customStyle="1" w:styleId="204C90EE3D5B433B8177E830D6733D5F">
    <w:name w:val="204C90EE3D5B433B8177E830D6733D5F"/>
  </w:style>
  <w:style w:type="paragraph" w:customStyle="1" w:styleId="7F6E6E8BD64F4C37BD4B64D07225239E">
    <w:name w:val="7F6E6E8BD64F4C37BD4B64D07225239E"/>
  </w:style>
  <w:style w:type="paragraph" w:customStyle="1" w:styleId="7FCBA411B63F47DD94ACD8F0CA4B726B">
    <w:name w:val="7FCBA411B63F47DD94ACD8F0CA4B726B"/>
  </w:style>
  <w:style w:type="paragraph" w:customStyle="1" w:styleId="6F074FF2F8604C77817436137FAC1CB0">
    <w:name w:val="6F074FF2F8604C77817436137FAC1CB0"/>
  </w:style>
  <w:style w:type="paragraph" w:customStyle="1" w:styleId="6DC644190F5C474BA669278A7D7DFDF7">
    <w:name w:val="6DC644190F5C474BA669278A7D7DFDF7"/>
  </w:style>
  <w:style w:type="paragraph" w:customStyle="1" w:styleId="C9E32D0AFC7E4510A1047AA867B23DED">
    <w:name w:val="C9E32D0AFC7E4510A1047AA867B23DED"/>
  </w:style>
  <w:style w:type="paragraph" w:customStyle="1" w:styleId="9A495B73F60A4D92B619217911FB62DF">
    <w:name w:val="9A495B73F60A4D92B619217911FB62DF"/>
  </w:style>
  <w:style w:type="paragraph" w:customStyle="1" w:styleId="E3C586B1881541BCB18C06C5FCE39001">
    <w:name w:val="E3C586B1881541BCB18C06C5FCE39001"/>
  </w:style>
  <w:style w:type="paragraph" w:customStyle="1" w:styleId="C3FECF51A50944B7B6A6D9AB63E3518E">
    <w:name w:val="C3FECF51A50944B7B6A6D9AB63E3518E"/>
  </w:style>
  <w:style w:type="paragraph" w:customStyle="1" w:styleId="13903A92F4B140B58CF797BAA5C77FEA">
    <w:name w:val="13903A92F4B140B58CF797BAA5C77FEA"/>
  </w:style>
  <w:style w:type="paragraph" w:customStyle="1" w:styleId="5AB3AA3682EC4AD191E6D8559E59E20E">
    <w:name w:val="5AB3AA3682EC4AD191E6D8559E59E20E"/>
  </w:style>
  <w:style w:type="paragraph" w:customStyle="1" w:styleId="54C098789AFB4A84875880D40A7842E5">
    <w:name w:val="54C098789AFB4A84875880D40A7842E5"/>
  </w:style>
  <w:style w:type="paragraph" w:customStyle="1" w:styleId="F03A357A052A47AFAACDC2AF13BA0CC8">
    <w:name w:val="F03A357A052A47AFAACDC2AF13BA0CC8"/>
  </w:style>
  <w:style w:type="paragraph" w:customStyle="1" w:styleId="4B6EBD095CAD438188D1FDDD2152D2EB">
    <w:name w:val="4B6EBD095CAD438188D1FDDD2152D2EB"/>
  </w:style>
  <w:style w:type="paragraph" w:customStyle="1" w:styleId="D41F0A32E3E84ACBAFAA9F5B9E605E16">
    <w:name w:val="D41F0A32E3E84ACBAFAA9F5B9E605E16"/>
  </w:style>
  <w:style w:type="paragraph" w:customStyle="1" w:styleId="0350D0C7D4F7473EB2DEAEEBDABFB932">
    <w:name w:val="0350D0C7D4F7473EB2DEAEEBDABFB932"/>
  </w:style>
  <w:style w:type="paragraph" w:customStyle="1" w:styleId="040ADF597AF44314811AF16D4EE6978A">
    <w:name w:val="040ADF597AF44314811AF16D4EE6978A"/>
  </w:style>
  <w:style w:type="paragraph" w:customStyle="1" w:styleId="62DE0B4811F742FAA6924754732CF8BF">
    <w:name w:val="62DE0B4811F742FAA6924754732CF8BF"/>
  </w:style>
  <w:style w:type="paragraph" w:customStyle="1" w:styleId="274EEB1873E746C2AF8DD665232220BF">
    <w:name w:val="274EEB1873E746C2AF8DD665232220BF"/>
  </w:style>
  <w:style w:type="paragraph" w:customStyle="1" w:styleId="113FB33E05884572B3C213AFB3C569DC">
    <w:name w:val="113FB33E05884572B3C213AFB3C56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Human Resources Case Study Week 7</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A3B64-6671-4E08-BDE6-1DB52A4A2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68</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Customer Relationship Management – The Data Warehouse Toolkit</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Resources – The Data Warehouse Toolkit</dc:title>
  <dc:subject/>
  <dc:creator>cusey</dc:creator>
  <cp:keywords/>
  <dc:description/>
  <cp:lastModifiedBy> </cp:lastModifiedBy>
  <cp:revision>45</cp:revision>
  <dcterms:created xsi:type="dcterms:W3CDTF">2019-05-19T23:24:00Z</dcterms:created>
  <dcterms:modified xsi:type="dcterms:W3CDTF">2019-05-20T00:32:00Z</dcterms:modified>
</cp:coreProperties>
</file>